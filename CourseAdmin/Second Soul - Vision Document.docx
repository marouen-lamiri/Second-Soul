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88415555"/>
        <w:docPartObj>
          <w:docPartGallery w:val="Cover Pages"/>
          <w:docPartUnique/>
        </w:docPartObj>
      </w:sdtPr>
      <w:sdtEndPr/>
      <w:sdtContent>
        <w:p w:rsidR="005D62E0" w:rsidRDefault="005D62E0" w:rsidP="005F6FA1">
          <w:pPr>
            <w:pStyle w:val="Logo"/>
          </w:pPr>
        </w:p>
        <w:p w:rsidR="00E12798" w:rsidRDefault="00067E84">
          <w:pPr>
            <w:sectPr w:rsidR="00E12798" w:rsidSect="00DE199B">
              <w:footerReference w:type="default" r:id="rId11"/>
              <w:pgSz w:w="12240" w:h="15840" w:code="1"/>
              <w:pgMar w:top="1080" w:right="1440" w:bottom="1080" w:left="1440" w:header="720" w:footer="720" w:gutter="0"/>
              <w:pgNumType w:fmt="lowerRoman" w:start="1"/>
              <w:cols w:space="720"/>
              <w:titlePg/>
              <w:docGrid w:linePitch="360"/>
            </w:sectPr>
          </w:pPr>
          <w:r>
            <w:rPr>
              <w:noProof/>
              <w:lang w:val="en-CA" w:eastAsia="en-CA"/>
            </w:rPr>
            <mc:AlternateContent>
              <mc:Choice Requires="wps">
                <w:drawing>
                  <wp:anchor distT="0" distB="0" distL="114300" distR="114300" simplePos="0" relativeHeight="251660288" behindDoc="0" locked="0" layoutInCell="1" allowOverlap="1" wp14:anchorId="0BC9CF1F" wp14:editId="581B87C4">
                    <wp:simplePos x="0" y="0"/>
                    <wp:positionH relativeFrom="margin">
                      <wp:posOffset>716280</wp:posOffset>
                    </wp:positionH>
                    <wp:positionV relativeFrom="margin">
                      <wp:posOffset>7040880</wp:posOffset>
                    </wp:positionV>
                    <wp:extent cx="4800600" cy="1507490"/>
                    <wp:effectExtent l="0" t="0" r="0" b="0"/>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4800600" cy="150749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693" w:type="pct"/>
                                  <w:tblInd w:w="360" w:type="dxa"/>
                                  <w:tblCellMar>
                                    <w:left w:w="0" w:type="dxa"/>
                                    <w:right w:w="0" w:type="dxa"/>
                                  </w:tblCellMar>
                                  <w:tblLook w:val="04A0" w:firstRow="1" w:lastRow="0" w:firstColumn="1" w:lastColumn="0" w:noHBand="0" w:noVBand="1"/>
                                  <w:tblDescription w:val="Company contact information"/>
                                </w:tblPr>
                                <w:tblGrid>
                                  <w:gridCol w:w="2546"/>
                                  <w:gridCol w:w="19"/>
                                  <w:gridCol w:w="2954"/>
                                  <w:gridCol w:w="10"/>
                                  <w:gridCol w:w="2495"/>
                                </w:tblGrid>
                                <w:tr w:rsidR="003070EB" w:rsidTr="006563AD">
                                  <w:trPr>
                                    <w:trHeight w:val="1362"/>
                                  </w:trPr>
                                  <w:bookmarkStart w:id="0" w:name="_GoBack" w:displacedByCustomXml="next"/>
                                  <w:sdt>
                                    <w:sdtPr>
                                      <w:rPr>
                                        <w:rFonts w:ascii="Times New Roman" w:eastAsia="Times New Roman" w:hAnsi="Times New Roman" w:cs="Times New Roman"/>
                                        <w:color w:val="auto"/>
                                        <w:sz w:val="24"/>
                                        <w:szCs w:val="24"/>
                                        <w:lang w:val="en-CA" w:eastAsia="en-CA"/>
                                      </w:rPr>
                                      <w:alias w:val="Address"/>
                                      <w:tag w:val=""/>
                                      <w:id w:val="231050557"/>
                                      <w:dataBinding w:prefixMappings="xmlns:ns0='http://schemas.microsoft.com/office/2006/coverPageProps' " w:xpath="/ns0:CoverPageProperties[1]/ns0:CompanyAddress[1]" w:storeItemID="{55AF091B-3C7A-41E3-B477-F2FDAA23CFDA}"/>
                                      <w:text w:multiLine="1"/>
                                    </w:sdtPr>
                                    <w:sdtContent>
                                      <w:tc>
                                        <w:tcPr>
                                          <w:tcW w:w="1586" w:type="pct"/>
                                        </w:tcPr>
                                        <w:p w:rsidR="003070EB" w:rsidRPr="006563AD" w:rsidRDefault="0088333F" w:rsidP="0088333F">
                                          <w:pPr>
                                            <w:pStyle w:val="ContactInfo"/>
                                            <w:rPr>
                                              <w:rFonts w:ascii="Times New Roman" w:hAnsi="Times New Roman" w:cs="Times New Roman"/>
                                              <w:sz w:val="24"/>
                                              <w:szCs w:val="24"/>
                                            </w:rPr>
                                          </w:pPr>
                                          <w:r>
                                            <w:rPr>
                                              <w:rFonts w:ascii="Times New Roman" w:eastAsia="Times New Roman" w:hAnsi="Times New Roman" w:cs="Times New Roman"/>
                                              <w:color w:val="auto"/>
                                              <w:sz w:val="24"/>
                                              <w:szCs w:val="24"/>
                                              <w:lang w:val="en-CA" w:eastAsia="en-CA"/>
                                            </w:rPr>
                                            <w:t>Team Members:</w:t>
                                          </w:r>
                                          <w:r>
                                            <w:rPr>
                                              <w:rFonts w:ascii="Times New Roman" w:eastAsia="Times New Roman" w:hAnsi="Times New Roman" w:cs="Times New Roman"/>
                                              <w:color w:val="auto"/>
                                              <w:sz w:val="24"/>
                                              <w:szCs w:val="24"/>
                                              <w:lang w:val="en-CA" w:eastAsia="en-CA"/>
                                            </w:rPr>
                                            <w:br/>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Emmanuel Tsapekis</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Marouen Lamiri</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Nicolas Chausseau</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Guillaume Fortin</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Dan Magariu</w:t>
                                          </w:r>
                                        </w:p>
                                      </w:tc>
                                    </w:sdtContent>
                                  </w:sdt>
                                  <w:tc>
                                    <w:tcPr>
                                      <w:tcW w:w="12" w:type="pct"/>
                                    </w:tcPr>
                                    <w:p w:rsidR="003070EB" w:rsidRPr="006563AD" w:rsidRDefault="003070EB">
                                      <w:pPr>
                                        <w:pStyle w:val="ContactInfo"/>
                                        <w:rPr>
                                          <w:rFonts w:ascii="Times New Roman" w:hAnsi="Times New Roman" w:cs="Times New Roman"/>
                                          <w:sz w:val="24"/>
                                          <w:szCs w:val="24"/>
                                        </w:rPr>
                                      </w:pPr>
                                    </w:p>
                                  </w:tc>
                                  <w:tc>
                                    <w:tcPr>
                                      <w:tcW w:w="1841" w:type="pct"/>
                                    </w:tcPr>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Email:</w:t>
                                      </w:r>
                                    </w:p>
                                    <w:p w:rsidR="003070EB" w:rsidRPr="0088333F" w:rsidRDefault="003070EB">
                                      <w:pPr>
                                        <w:pStyle w:val="ContactInfo"/>
                                        <w:jc w:val="center"/>
                                        <w:rPr>
                                          <w:rFonts w:ascii="Times New Roman" w:hAnsi="Times New Roman" w:cs="Times New Roman"/>
                                          <w:color w:val="auto"/>
                                          <w:sz w:val="24"/>
                                          <w:szCs w:val="24"/>
                                        </w:rPr>
                                      </w:pP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e.tsapekis@gmail.com</w:t>
                                      </w: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marouen.lamiri@gmail.com</w:t>
                                      </w: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nicolas.chausseau@gmail.com</w:t>
                                      </w:r>
                                    </w:p>
                                    <w:p w:rsidR="003070EB" w:rsidRPr="0088333F" w:rsidRDefault="0088333F">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xguillaumex@hotmail.com dan.magariu@gmail.com</w:t>
                                      </w:r>
                                    </w:p>
                                  </w:tc>
                                  <w:tc>
                                    <w:tcPr>
                                      <w:tcW w:w="6" w:type="pct"/>
                                    </w:tcPr>
                                    <w:p w:rsidR="003070EB" w:rsidRPr="0088333F" w:rsidRDefault="003070EB">
                                      <w:pPr>
                                        <w:pStyle w:val="ContactInfo"/>
                                        <w:rPr>
                                          <w:color w:val="auto"/>
                                          <w:sz w:val="24"/>
                                          <w:szCs w:val="24"/>
                                        </w:rPr>
                                      </w:pPr>
                                    </w:p>
                                  </w:tc>
                                  <w:tc>
                                    <w:tcPr>
                                      <w:tcW w:w="1555" w:type="pct"/>
                                    </w:tcPr>
                                    <w:p w:rsidR="003070EB" w:rsidRPr="0088333F" w:rsidRDefault="003070EB" w:rsidP="00606FFF">
                                      <w:pPr>
                                        <w:pStyle w:val="ContactInfo"/>
                                        <w:jc w:val="right"/>
                                        <w:rPr>
                                          <w:color w:val="auto"/>
                                          <w:sz w:val="24"/>
                                          <w:szCs w:val="24"/>
                                        </w:rPr>
                                      </w:pPr>
                                    </w:p>
                                  </w:tc>
                                </w:tr>
                                <w:bookmarkEnd w:id="0"/>
                              </w:tbl>
                              <w:p w:rsidR="003070EB" w:rsidRDefault="003070EB">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Text box displaying company contact information" style="position:absolute;margin-left:56.4pt;margin-top:554.4pt;width:378pt;height:118.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" fillcolor="#f24f4f [3204]" stroked="f" strokeweight=".5pt">
                    <v:textbox inset="12.96pt,0,12.96pt,0">
                      <w:txbxContent>
                        <w:tbl>
                          <w:tblPr>
                            <w:tblW w:w="5693" w:type="pct"/>
                            <w:tblInd w:w="360" w:type="dxa"/>
                            <w:tblCellMar>
                              <w:left w:w="0" w:type="dxa"/>
                              <w:right w:w="0" w:type="dxa"/>
                            </w:tblCellMar>
                            <w:tblLook w:val="04A0" w:firstRow="1" w:lastRow="0" w:firstColumn="1" w:lastColumn="0" w:noHBand="0" w:noVBand="1"/>
                            <w:tblDescription w:val="Company contact information"/>
                          </w:tblPr>
                          <w:tblGrid>
                            <w:gridCol w:w="2546"/>
                            <w:gridCol w:w="19"/>
                            <w:gridCol w:w="2954"/>
                            <w:gridCol w:w="10"/>
                            <w:gridCol w:w="2495"/>
                          </w:tblGrid>
                          <w:tr w:rsidR="003070EB" w:rsidTr="006563AD">
                            <w:trPr>
                              <w:trHeight w:val="1362"/>
                            </w:trPr>
                            <w:bookmarkStart w:id="1" w:name="_GoBack" w:displacedByCustomXml="next"/>
                            <w:sdt>
                              <w:sdtPr>
                                <w:rPr>
                                  <w:rFonts w:ascii="Times New Roman" w:eastAsia="Times New Roman" w:hAnsi="Times New Roman" w:cs="Times New Roman"/>
                                  <w:color w:val="auto"/>
                                  <w:sz w:val="24"/>
                                  <w:szCs w:val="24"/>
                                  <w:lang w:val="en-CA" w:eastAsia="en-CA"/>
                                </w:rPr>
                                <w:alias w:val="Address"/>
                                <w:tag w:val=""/>
                                <w:id w:val="231050557"/>
                                <w:dataBinding w:prefixMappings="xmlns:ns0='http://schemas.microsoft.com/office/2006/coverPageProps' " w:xpath="/ns0:CoverPageProperties[1]/ns0:CompanyAddress[1]" w:storeItemID="{55AF091B-3C7A-41E3-B477-F2FDAA23CFDA}"/>
                                <w:text w:multiLine="1"/>
                              </w:sdtPr>
                              <w:sdtContent>
                                <w:tc>
                                  <w:tcPr>
                                    <w:tcW w:w="1586" w:type="pct"/>
                                  </w:tcPr>
                                  <w:p w:rsidR="003070EB" w:rsidRPr="006563AD" w:rsidRDefault="0088333F" w:rsidP="0088333F">
                                    <w:pPr>
                                      <w:pStyle w:val="ContactInfo"/>
                                      <w:rPr>
                                        <w:rFonts w:ascii="Times New Roman" w:hAnsi="Times New Roman" w:cs="Times New Roman"/>
                                        <w:sz w:val="24"/>
                                        <w:szCs w:val="24"/>
                                      </w:rPr>
                                    </w:pPr>
                                    <w:r>
                                      <w:rPr>
                                        <w:rFonts w:ascii="Times New Roman" w:eastAsia="Times New Roman" w:hAnsi="Times New Roman" w:cs="Times New Roman"/>
                                        <w:color w:val="auto"/>
                                        <w:sz w:val="24"/>
                                        <w:szCs w:val="24"/>
                                        <w:lang w:val="en-CA" w:eastAsia="en-CA"/>
                                      </w:rPr>
                                      <w:t>Team Members:</w:t>
                                    </w:r>
                                    <w:r>
                                      <w:rPr>
                                        <w:rFonts w:ascii="Times New Roman" w:eastAsia="Times New Roman" w:hAnsi="Times New Roman" w:cs="Times New Roman"/>
                                        <w:color w:val="auto"/>
                                        <w:sz w:val="24"/>
                                        <w:szCs w:val="24"/>
                                        <w:lang w:val="en-CA" w:eastAsia="en-CA"/>
                                      </w:rPr>
                                      <w:br/>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Emmanuel Tsapekis</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Marouen Lamiri</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Nicolas Chausseau</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Guillaume Fortin</w:t>
                                    </w:r>
                                    <w:r>
                                      <w:rPr>
                                        <w:rFonts w:ascii="Times New Roman" w:eastAsia="Times New Roman" w:hAnsi="Times New Roman" w:cs="Times New Roman"/>
                                        <w:color w:val="auto"/>
                                        <w:sz w:val="24"/>
                                        <w:szCs w:val="24"/>
                                        <w:lang w:val="en-CA" w:eastAsia="en-CA"/>
                                      </w:rPr>
                                      <w:br/>
                                    </w:r>
                                    <w:r w:rsidRPr="00931EE0">
                                      <w:rPr>
                                        <w:rFonts w:ascii="Times New Roman" w:eastAsia="Times New Roman" w:hAnsi="Times New Roman" w:cs="Times New Roman"/>
                                        <w:color w:val="auto"/>
                                        <w:sz w:val="24"/>
                                        <w:szCs w:val="24"/>
                                        <w:lang w:val="en-CA" w:eastAsia="en-CA"/>
                                      </w:rPr>
                                      <w:t>Dan Magariu</w:t>
                                    </w:r>
                                  </w:p>
                                </w:tc>
                              </w:sdtContent>
                            </w:sdt>
                            <w:tc>
                              <w:tcPr>
                                <w:tcW w:w="12" w:type="pct"/>
                              </w:tcPr>
                              <w:p w:rsidR="003070EB" w:rsidRPr="006563AD" w:rsidRDefault="003070EB">
                                <w:pPr>
                                  <w:pStyle w:val="ContactInfo"/>
                                  <w:rPr>
                                    <w:rFonts w:ascii="Times New Roman" w:hAnsi="Times New Roman" w:cs="Times New Roman"/>
                                    <w:sz w:val="24"/>
                                    <w:szCs w:val="24"/>
                                  </w:rPr>
                                </w:pPr>
                              </w:p>
                            </w:tc>
                            <w:tc>
                              <w:tcPr>
                                <w:tcW w:w="1841" w:type="pct"/>
                              </w:tcPr>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Email:</w:t>
                                </w:r>
                              </w:p>
                              <w:p w:rsidR="003070EB" w:rsidRPr="0088333F" w:rsidRDefault="003070EB">
                                <w:pPr>
                                  <w:pStyle w:val="ContactInfo"/>
                                  <w:jc w:val="center"/>
                                  <w:rPr>
                                    <w:rFonts w:ascii="Times New Roman" w:hAnsi="Times New Roman" w:cs="Times New Roman"/>
                                    <w:color w:val="auto"/>
                                    <w:sz w:val="24"/>
                                    <w:szCs w:val="24"/>
                                  </w:rPr>
                                </w:pP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e.tsapekis@gmail.com</w:t>
                                </w: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marouen.lamiri@gmail.com</w:t>
                                </w:r>
                              </w:p>
                              <w:p w:rsidR="003070EB" w:rsidRPr="0088333F" w:rsidRDefault="003070EB">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nicolas.chausseau@gmail.com</w:t>
                                </w:r>
                              </w:p>
                              <w:p w:rsidR="003070EB" w:rsidRPr="0088333F" w:rsidRDefault="0088333F">
                                <w:pPr>
                                  <w:pStyle w:val="ContactInfo"/>
                                  <w:jc w:val="center"/>
                                  <w:rPr>
                                    <w:rFonts w:ascii="Times New Roman" w:hAnsi="Times New Roman" w:cs="Times New Roman"/>
                                    <w:color w:val="auto"/>
                                    <w:sz w:val="24"/>
                                    <w:szCs w:val="24"/>
                                  </w:rPr>
                                </w:pPr>
                                <w:r w:rsidRPr="0088333F">
                                  <w:rPr>
                                    <w:rFonts w:ascii="Times New Roman" w:hAnsi="Times New Roman" w:cs="Times New Roman"/>
                                    <w:color w:val="auto"/>
                                    <w:sz w:val="24"/>
                                    <w:szCs w:val="24"/>
                                  </w:rPr>
                                  <w:t>xguillaumex@hotmail.com dan.magariu@gmail.com</w:t>
                                </w:r>
                              </w:p>
                            </w:tc>
                            <w:tc>
                              <w:tcPr>
                                <w:tcW w:w="6" w:type="pct"/>
                              </w:tcPr>
                              <w:p w:rsidR="003070EB" w:rsidRPr="0088333F" w:rsidRDefault="003070EB">
                                <w:pPr>
                                  <w:pStyle w:val="ContactInfo"/>
                                  <w:rPr>
                                    <w:color w:val="auto"/>
                                    <w:sz w:val="24"/>
                                    <w:szCs w:val="24"/>
                                  </w:rPr>
                                </w:pPr>
                              </w:p>
                            </w:tc>
                            <w:tc>
                              <w:tcPr>
                                <w:tcW w:w="1555" w:type="pct"/>
                              </w:tcPr>
                              <w:p w:rsidR="003070EB" w:rsidRPr="0088333F" w:rsidRDefault="003070EB" w:rsidP="00606FFF">
                                <w:pPr>
                                  <w:pStyle w:val="ContactInfo"/>
                                  <w:jc w:val="right"/>
                                  <w:rPr>
                                    <w:color w:val="auto"/>
                                    <w:sz w:val="24"/>
                                    <w:szCs w:val="24"/>
                                  </w:rPr>
                                </w:pPr>
                              </w:p>
                            </w:tc>
                          </w:tr>
                          <w:bookmarkEnd w:id="1"/>
                        </w:tbl>
                        <w:p w:rsidR="003070EB" w:rsidRDefault="003070EB">
                          <w:pPr>
                            <w:pStyle w:val="TableSpace"/>
                          </w:pPr>
                        </w:p>
                      </w:txbxContent>
                    </v:textbox>
                    <w10:wrap type="topAndBottom" anchorx="margin" anchory="margin"/>
                  </v:shape>
                </w:pict>
              </mc:Fallback>
            </mc:AlternateContent>
          </w:r>
          <w:r w:rsidR="00000C26">
            <w:rPr>
              <w:noProof/>
              <w:lang w:val="en-CA" w:eastAsia="en-CA"/>
            </w:rPr>
            <mc:AlternateContent>
              <mc:Choice Requires="wps">
                <w:drawing>
                  <wp:anchor distT="0" distB="0" distL="114300" distR="114300" simplePos="0" relativeHeight="251659264" behindDoc="0" locked="0" layoutInCell="1" allowOverlap="1" wp14:anchorId="33344A30" wp14:editId="780EE10F">
                    <wp:simplePos x="0" y="0"/>
                    <wp:positionH relativeFrom="margin">
                      <wp:posOffset>0</wp:posOffset>
                    </wp:positionH>
                    <wp:positionV relativeFrom="margin">
                      <wp:posOffset>2632075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70EB" w:rsidRDefault="000B2FD7">
                                <w:pPr>
                                  <w:pStyle w:val="Title"/>
                                </w:pPr>
                                <w:sdt>
                                  <w:sdtPr>
                                    <w:alias w:val="Title"/>
                                    <w:tag w:val=""/>
                                    <w:id w:val="666679576"/>
                                    <w:dataBinding w:prefixMappings="xmlns:ns0='http://purl.org/dc/elements/1.1/' xmlns:ns1='http://schemas.openxmlformats.org/package/2006/metadata/core-properties' " w:xpath="/ns1:coreProperties[1]/ns0:title[1]" w:storeItemID="{6C3C8BC8-F283-45AE-878A-BAB7291924A1}"/>
                                    <w:text/>
                                  </w:sdtPr>
                                  <w:sdtEndPr/>
                                  <w:sdtContent>
                                    <w:r w:rsidR="00A92FBB">
                                      <w:t>Vision Document</w:t>
                                    </w:r>
                                    <w:r w:rsidR="00000C26">
                                      <w:t xml:space="preserve"> </w:t>
                                    </w:r>
                                    <w:r w:rsidR="00054C66">
                                      <w:t>-Second Soul</w:t>
                                    </w:r>
                                  </w:sdtContent>
                                </w:sdt>
                              </w:p>
                              <w:p w:rsidR="003070EB" w:rsidRDefault="0088333F">
                                <w:pPr>
                                  <w:pStyle w:val="Subtitle"/>
                                </w:pPr>
                                <w:sdt>
                                  <w:sdtPr>
                                    <w:alias w:val="Subtitle"/>
                                    <w:tag w:val=""/>
                                    <w:id w:val="576797339"/>
                                    <w:dataBinding w:prefixMappings="xmlns:ns0='http://purl.org/dc/elements/1.1/' xmlns:ns1='http://schemas.openxmlformats.org/package/2006/metadata/core-properties' " w:xpath="/ns1:coreProperties[1]/ns0:subject[1]" w:storeItemID="{6C3C8BC8-F283-45AE-878A-BAB7291924A1}"/>
                                    <w:text/>
                                  </w:sdtPr>
                                  <w:sdtContent>
                                    <w:r>
                                      <w:t>Concordia University – Second Soul - Capstone Team 5</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id="Text Box 2" o:spid="_x0000_s1027" type="#_x0000_t202" alt="Text box displaying document title and subtitle" style="position:absolute;margin-left:0;margin-top:207.2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LmAIAAJI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" filled="f" stroked="f" strokeweight=".5pt">
                    <v:textbox style="mso-fit-shape-to-text:t" inset="0,0,0,0">
                      <w:txbxContent>
                        <w:p w:rsidR="003070EB" w:rsidRDefault="000B2FD7">
                          <w:pPr>
                            <w:pStyle w:val="Title"/>
                          </w:pPr>
                          <w:sdt>
                            <w:sdtPr>
                              <w:alias w:val="Title"/>
                              <w:tag w:val=""/>
                              <w:id w:val="666679576"/>
                              <w:dataBinding w:prefixMappings="xmlns:ns0='http://purl.org/dc/elements/1.1/' xmlns:ns1='http://schemas.openxmlformats.org/package/2006/metadata/core-properties' " w:xpath="/ns1:coreProperties[1]/ns0:title[1]" w:storeItemID="{6C3C8BC8-F283-45AE-878A-BAB7291924A1}"/>
                              <w:text/>
                            </w:sdtPr>
                            <w:sdtEndPr/>
                            <w:sdtContent>
                              <w:r w:rsidR="00A92FBB">
                                <w:t>Vision Document</w:t>
                              </w:r>
                              <w:r w:rsidR="00000C26">
                                <w:t xml:space="preserve"> </w:t>
                              </w:r>
                              <w:r w:rsidR="00054C66">
                                <w:t>-Second Soul</w:t>
                              </w:r>
                            </w:sdtContent>
                          </w:sdt>
                        </w:p>
                        <w:p w:rsidR="003070EB" w:rsidRDefault="0088333F">
                          <w:pPr>
                            <w:pStyle w:val="Subtitle"/>
                          </w:pPr>
                          <w:sdt>
                            <w:sdtPr>
                              <w:alias w:val="Subtitle"/>
                              <w:tag w:val=""/>
                              <w:id w:val="576797339"/>
                              <w:dataBinding w:prefixMappings="xmlns:ns0='http://purl.org/dc/elements/1.1/' xmlns:ns1='http://schemas.openxmlformats.org/package/2006/metadata/core-properties' " w:xpath="/ns1:coreProperties[1]/ns0:subject[1]" w:storeItemID="{6C3C8BC8-F283-45AE-878A-BAB7291924A1}"/>
                              <w:text/>
                            </w:sdtPr>
                            <w:sdtContent>
                              <w:r>
                                <w:t>Concordia University – Second Soul - Capstone Team 5</w:t>
                              </w:r>
                            </w:sdtContent>
                          </w:sdt>
                        </w:p>
                      </w:txbxContent>
                    </v:textbox>
                    <w10:wrap type="topAndBottom" anchorx="margin" anchory="margin"/>
                  </v:shape>
                </w:pict>
              </mc:Fallback>
            </mc:AlternateContent>
          </w:r>
          <w:r w:rsidR="003070EB">
            <w:br w:type="page"/>
          </w:r>
        </w:p>
        <w:p w:rsidR="005D62E0" w:rsidRDefault="000B2FD7"/>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rsidR="005D62E0" w:rsidRDefault="003070EB">
          <w:pPr>
            <w:pStyle w:val="TOCHeading"/>
          </w:pPr>
          <w:r>
            <w:t>Table of Contents</w:t>
          </w:r>
        </w:p>
        <w:p w:rsidR="006A7C19" w:rsidRDefault="003070EB" w:rsidP="00B24ACE">
          <w:pPr>
            <w:pStyle w:val="TOC1"/>
            <w:tabs>
              <w:tab w:val="right" w:leader="dot" w:pos="9350"/>
            </w:tabs>
            <w:spacing w:line="600" w:lineRule="auto"/>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391312726" w:history="1">
            <w:r w:rsidR="006A7C19" w:rsidRPr="00976180">
              <w:rPr>
                <w:rStyle w:val="Hyperlink"/>
                <w:noProof/>
              </w:rPr>
              <w:t>Objective</w:t>
            </w:r>
            <w:r w:rsidR="006A7C19">
              <w:rPr>
                <w:noProof/>
                <w:webHidden/>
              </w:rPr>
              <w:tab/>
            </w:r>
            <w:r w:rsidR="006A7C19">
              <w:rPr>
                <w:noProof/>
                <w:webHidden/>
              </w:rPr>
              <w:fldChar w:fldCharType="begin"/>
            </w:r>
            <w:r w:rsidR="006A7C19">
              <w:rPr>
                <w:noProof/>
                <w:webHidden/>
              </w:rPr>
              <w:instrText xml:space="preserve"> PAGEREF _Toc391312726 \h </w:instrText>
            </w:r>
            <w:r w:rsidR="006A7C19">
              <w:rPr>
                <w:noProof/>
                <w:webHidden/>
              </w:rPr>
            </w:r>
            <w:r w:rsidR="006A7C19">
              <w:rPr>
                <w:noProof/>
                <w:webHidden/>
              </w:rPr>
              <w:fldChar w:fldCharType="separate"/>
            </w:r>
            <w:r w:rsidR="00DE199B">
              <w:rPr>
                <w:noProof/>
                <w:webHidden/>
              </w:rPr>
              <w:t>1</w:t>
            </w:r>
            <w:r w:rsidR="006A7C19">
              <w:rPr>
                <w:noProof/>
                <w:webHidden/>
              </w:rPr>
              <w:fldChar w:fldCharType="end"/>
            </w:r>
          </w:hyperlink>
        </w:p>
        <w:p w:rsidR="006A7C19" w:rsidRDefault="000B2FD7" w:rsidP="00B24ACE">
          <w:pPr>
            <w:pStyle w:val="TOC2"/>
            <w:spacing w:line="600" w:lineRule="auto"/>
            <w:rPr>
              <w:color w:val="auto"/>
              <w:lang w:eastAsia="en-US"/>
            </w:rPr>
          </w:pPr>
          <w:hyperlink w:anchor="_Toc391312727" w:history="1">
            <w:r w:rsidR="006A7C19" w:rsidRPr="00976180">
              <w:rPr>
                <w:rStyle w:val="Hyperlink"/>
              </w:rPr>
              <w:t>Capstone Team</w:t>
            </w:r>
          </w:hyperlink>
        </w:p>
        <w:p w:rsidR="006A7C19" w:rsidRDefault="000B2FD7" w:rsidP="00B24ACE">
          <w:pPr>
            <w:pStyle w:val="TOC1"/>
            <w:tabs>
              <w:tab w:val="right" w:leader="dot" w:pos="9350"/>
            </w:tabs>
            <w:spacing w:line="600" w:lineRule="auto"/>
            <w:rPr>
              <w:b w:val="0"/>
              <w:bCs w:val="0"/>
              <w:noProof/>
              <w:color w:val="auto"/>
              <w:sz w:val="22"/>
              <w:szCs w:val="22"/>
              <w:lang w:eastAsia="en-US"/>
            </w:rPr>
          </w:pPr>
          <w:hyperlink w:anchor="_Toc391312728" w:history="1">
            <w:r w:rsidR="006A7C19" w:rsidRPr="00976180">
              <w:rPr>
                <w:rStyle w:val="Hyperlink"/>
                <w:noProof/>
              </w:rPr>
              <w:t>Description of Second Soul</w:t>
            </w:r>
            <w:r w:rsidR="006A7C19">
              <w:rPr>
                <w:noProof/>
                <w:webHidden/>
              </w:rPr>
              <w:tab/>
            </w:r>
            <w:r w:rsidR="006A7C19">
              <w:rPr>
                <w:noProof/>
                <w:webHidden/>
              </w:rPr>
              <w:fldChar w:fldCharType="begin"/>
            </w:r>
            <w:r w:rsidR="006A7C19">
              <w:rPr>
                <w:noProof/>
                <w:webHidden/>
              </w:rPr>
              <w:instrText xml:space="preserve"> PAGEREF _Toc391312728 \h </w:instrText>
            </w:r>
            <w:r w:rsidR="006A7C19">
              <w:rPr>
                <w:noProof/>
                <w:webHidden/>
              </w:rPr>
            </w:r>
            <w:r w:rsidR="006A7C19">
              <w:rPr>
                <w:noProof/>
                <w:webHidden/>
              </w:rPr>
              <w:fldChar w:fldCharType="separate"/>
            </w:r>
            <w:r w:rsidR="00DE199B">
              <w:rPr>
                <w:noProof/>
                <w:webHidden/>
              </w:rPr>
              <w:t>1</w:t>
            </w:r>
            <w:r w:rsidR="006A7C19">
              <w:rPr>
                <w:noProof/>
                <w:webHidden/>
              </w:rPr>
              <w:fldChar w:fldCharType="end"/>
            </w:r>
          </w:hyperlink>
        </w:p>
        <w:p w:rsidR="006A7C19" w:rsidRDefault="000B2FD7" w:rsidP="00B24ACE">
          <w:pPr>
            <w:pStyle w:val="TOC2"/>
            <w:spacing w:line="600" w:lineRule="auto"/>
            <w:rPr>
              <w:color w:val="auto"/>
              <w:lang w:eastAsia="en-US"/>
            </w:rPr>
          </w:pPr>
          <w:hyperlink w:anchor="_Toc391312729" w:history="1">
            <w:r w:rsidR="006A7C19" w:rsidRPr="00976180">
              <w:rPr>
                <w:rStyle w:val="Hyperlink"/>
              </w:rPr>
              <w:t>Genre</w:t>
            </w:r>
          </w:hyperlink>
        </w:p>
        <w:p w:rsidR="006A7C19" w:rsidRDefault="000B2FD7" w:rsidP="00B24ACE">
          <w:pPr>
            <w:pStyle w:val="TOC2"/>
            <w:spacing w:line="600" w:lineRule="auto"/>
            <w:rPr>
              <w:rStyle w:val="Hyperlink"/>
            </w:rPr>
          </w:pPr>
          <w:hyperlink w:anchor="_Toc391312730" w:history="1">
            <w:r w:rsidR="006A7C19" w:rsidRPr="00976180">
              <w:rPr>
                <w:rStyle w:val="Hyperlink"/>
              </w:rPr>
              <w:t>Characters</w:t>
            </w:r>
          </w:hyperlink>
        </w:p>
        <w:p w:rsidR="00054C66" w:rsidRPr="00054C66" w:rsidRDefault="00054C66" w:rsidP="00054C66">
          <w:pPr>
            <w:ind w:firstLine="720"/>
            <w:rPr>
              <w:rFonts w:ascii="Calibri" w:hAnsi="Calibri" w:cs="Calibri"/>
              <w:noProof/>
              <w:sz w:val="22"/>
            </w:rPr>
          </w:pPr>
          <w:r w:rsidRPr="00054C66">
            <w:rPr>
              <w:rFonts w:ascii="Calibri" w:hAnsi="Calibri" w:cs="Calibri"/>
              <w:noProof/>
              <w:sz w:val="22"/>
            </w:rPr>
            <w:t>Potential Storyline</w:t>
          </w:r>
        </w:p>
        <w:p w:rsidR="006A7C19" w:rsidRDefault="000B2FD7" w:rsidP="00B24ACE">
          <w:pPr>
            <w:pStyle w:val="TOC2"/>
            <w:spacing w:line="600" w:lineRule="auto"/>
            <w:rPr>
              <w:color w:val="auto"/>
              <w:lang w:eastAsia="en-US"/>
            </w:rPr>
          </w:pPr>
          <w:hyperlink w:anchor="_Toc391312731" w:history="1">
            <w:r w:rsidR="006A7C19" w:rsidRPr="00976180">
              <w:rPr>
                <w:rStyle w:val="Hyperlink"/>
              </w:rPr>
              <w:t xml:space="preserve">Single-Player/Multi-Player </w:t>
            </w:r>
            <w:r w:rsidR="009047FA">
              <w:rPr>
                <w:rStyle w:val="Hyperlink"/>
              </w:rPr>
              <w:t>A</w:t>
            </w:r>
            <w:r w:rsidR="006A7C19" w:rsidRPr="00976180">
              <w:rPr>
                <w:rStyle w:val="Hyperlink"/>
              </w:rPr>
              <w:t>spects</w:t>
            </w:r>
          </w:hyperlink>
        </w:p>
        <w:p w:rsidR="006A7C19" w:rsidRDefault="000B2FD7" w:rsidP="00B24ACE">
          <w:pPr>
            <w:pStyle w:val="TOC2"/>
            <w:spacing w:line="600" w:lineRule="auto"/>
            <w:rPr>
              <w:color w:val="auto"/>
              <w:lang w:eastAsia="en-US"/>
            </w:rPr>
          </w:pPr>
          <w:hyperlink w:anchor="_Toc391312732" w:history="1">
            <w:r w:rsidR="006A7C19" w:rsidRPr="00976180">
              <w:rPr>
                <w:rStyle w:val="Hyperlink"/>
              </w:rPr>
              <w:t>Setting</w:t>
            </w:r>
          </w:hyperlink>
        </w:p>
        <w:p w:rsidR="006A7C19" w:rsidRDefault="000B2FD7" w:rsidP="00B24ACE">
          <w:pPr>
            <w:pStyle w:val="TOC2"/>
            <w:spacing w:line="600" w:lineRule="auto"/>
            <w:rPr>
              <w:color w:val="auto"/>
              <w:lang w:eastAsia="en-US"/>
            </w:rPr>
          </w:pPr>
          <w:hyperlink w:anchor="_Toc391312733" w:history="1">
            <w:r w:rsidR="006A7C19" w:rsidRPr="00976180">
              <w:rPr>
                <w:rStyle w:val="Hyperlink"/>
              </w:rPr>
              <w:t>World/Level/Dungeon Design</w:t>
            </w:r>
          </w:hyperlink>
        </w:p>
        <w:p w:rsidR="006A7C19" w:rsidRDefault="000B2FD7" w:rsidP="00B24ACE">
          <w:pPr>
            <w:pStyle w:val="TOC2"/>
            <w:spacing w:line="600" w:lineRule="auto"/>
            <w:rPr>
              <w:rStyle w:val="Hyperlink"/>
            </w:rPr>
          </w:pPr>
          <w:hyperlink w:anchor="_Toc391312734" w:history="1">
            <w:r w:rsidR="006A7C19" w:rsidRPr="00976180">
              <w:rPr>
                <w:rStyle w:val="Hyperlink"/>
              </w:rPr>
              <w:t>Gameplay Design</w:t>
            </w:r>
          </w:hyperlink>
        </w:p>
        <w:p w:rsidR="00054C66" w:rsidRPr="00054C66" w:rsidRDefault="00054C66" w:rsidP="00054C66">
          <w:pPr>
            <w:ind w:firstLine="720"/>
            <w:rPr>
              <w:rFonts w:ascii="Calibri" w:hAnsi="Calibri" w:cs="Calibri"/>
              <w:noProof/>
              <w:sz w:val="22"/>
              <w:szCs w:val="22"/>
            </w:rPr>
          </w:pPr>
          <w:r w:rsidRPr="00054C66">
            <w:rPr>
              <w:rFonts w:ascii="Calibri" w:hAnsi="Calibri" w:cs="Calibri"/>
              <w:noProof/>
              <w:sz w:val="22"/>
              <w:szCs w:val="22"/>
            </w:rPr>
            <w:t>Mechanics</w:t>
          </w:r>
        </w:p>
        <w:p w:rsidR="006A7C19" w:rsidRDefault="000B2FD7" w:rsidP="00B24ACE">
          <w:pPr>
            <w:pStyle w:val="TOC2"/>
            <w:spacing w:line="600" w:lineRule="auto"/>
            <w:rPr>
              <w:color w:val="auto"/>
              <w:lang w:eastAsia="en-US"/>
            </w:rPr>
          </w:pPr>
          <w:hyperlink w:anchor="_Toc391312735" w:history="1">
            <w:r w:rsidR="006A7C19" w:rsidRPr="00976180">
              <w:rPr>
                <w:rStyle w:val="Hyperlink"/>
              </w:rPr>
              <w:t>Leveling System</w:t>
            </w:r>
          </w:hyperlink>
        </w:p>
        <w:p w:rsidR="006A7C19" w:rsidRDefault="000B2FD7" w:rsidP="00B24ACE">
          <w:pPr>
            <w:pStyle w:val="TOC1"/>
            <w:tabs>
              <w:tab w:val="right" w:leader="dot" w:pos="9350"/>
            </w:tabs>
            <w:spacing w:line="600" w:lineRule="auto"/>
            <w:rPr>
              <w:b w:val="0"/>
              <w:bCs w:val="0"/>
              <w:noProof/>
              <w:color w:val="auto"/>
              <w:sz w:val="22"/>
              <w:szCs w:val="22"/>
              <w:lang w:eastAsia="en-US"/>
            </w:rPr>
          </w:pPr>
          <w:hyperlink w:anchor="_Toc391312736" w:history="1">
            <w:r w:rsidR="006A7C19" w:rsidRPr="00976180">
              <w:rPr>
                <w:rStyle w:val="Hyperlink"/>
                <w:noProof/>
              </w:rPr>
              <w:t>Games Similar to Second Soul</w:t>
            </w:r>
            <w:r w:rsidR="006A7C19">
              <w:rPr>
                <w:noProof/>
                <w:webHidden/>
              </w:rPr>
              <w:tab/>
            </w:r>
            <w:r w:rsidR="006A7C19">
              <w:rPr>
                <w:noProof/>
                <w:webHidden/>
              </w:rPr>
              <w:fldChar w:fldCharType="begin"/>
            </w:r>
            <w:r w:rsidR="006A7C19">
              <w:rPr>
                <w:noProof/>
                <w:webHidden/>
              </w:rPr>
              <w:instrText xml:space="preserve"> PAGEREF _Toc391312736 \h </w:instrText>
            </w:r>
            <w:r w:rsidR="006A7C19">
              <w:rPr>
                <w:noProof/>
                <w:webHidden/>
              </w:rPr>
            </w:r>
            <w:r w:rsidR="006A7C19">
              <w:rPr>
                <w:noProof/>
                <w:webHidden/>
              </w:rPr>
              <w:fldChar w:fldCharType="separate"/>
            </w:r>
            <w:r w:rsidR="00DE199B">
              <w:rPr>
                <w:noProof/>
                <w:webHidden/>
              </w:rPr>
              <w:t>4</w:t>
            </w:r>
            <w:r w:rsidR="006A7C19">
              <w:rPr>
                <w:noProof/>
                <w:webHidden/>
              </w:rPr>
              <w:fldChar w:fldCharType="end"/>
            </w:r>
          </w:hyperlink>
        </w:p>
        <w:p w:rsidR="006A7C19" w:rsidRDefault="000B2FD7" w:rsidP="00B24ACE">
          <w:pPr>
            <w:pStyle w:val="TOC2"/>
            <w:spacing w:line="600" w:lineRule="auto"/>
            <w:rPr>
              <w:color w:val="auto"/>
              <w:lang w:eastAsia="en-US"/>
            </w:rPr>
          </w:pPr>
          <w:hyperlink w:anchor="_Toc391312737" w:history="1">
            <w:r w:rsidR="006A7C19" w:rsidRPr="00976180">
              <w:rPr>
                <w:rStyle w:val="Hyperlink"/>
              </w:rPr>
              <w:t>Real-Time Action RPG Games</w:t>
            </w:r>
          </w:hyperlink>
        </w:p>
        <w:p w:rsidR="006A7C19" w:rsidRDefault="000B2FD7" w:rsidP="00B24ACE">
          <w:pPr>
            <w:pStyle w:val="TOC2"/>
            <w:spacing w:line="600" w:lineRule="auto"/>
            <w:rPr>
              <w:color w:val="auto"/>
              <w:lang w:eastAsia="en-US"/>
            </w:rPr>
          </w:pPr>
          <w:hyperlink w:anchor="_Toc391312738" w:history="1">
            <w:r w:rsidR="006A7C19" w:rsidRPr="00976180">
              <w:rPr>
                <w:rStyle w:val="Hyperlink"/>
              </w:rPr>
              <w:t>Action RPG Games</w:t>
            </w:r>
          </w:hyperlink>
        </w:p>
        <w:p w:rsidR="006A7C19" w:rsidRDefault="006A7C19" w:rsidP="00B24ACE">
          <w:pPr>
            <w:pStyle w:val="TOC1"/>
            <w:numPr>
              <w:ilvl w:val="0"/>
              <w:numId w:val="0"/>
            </w:numPr>
            <w:tabs>
              <w:tab w:val="right" w:leader="dot" w:pos="9350"/>
            </w:tabs>
            <w:spacing w:line="600" w:lineRule="auto"/>
            <w:ind w:left="576"/>
            <w:rPr>
              <w:b w:val="0"/>
              <w:bCs w:val="0"/>
              <w:noProof/>
              <w:color w:val="auto"/>
              <w:sz w:val="22"/>
              <w:szCs w:val="22"/>
              <w:lang w:eastAsia="en-US"/>
            </w:rPr>
          </w:pPr>
        </w:p>
        <w:p w:rsidR="00C30057" w:rsidRPr="00C30057" w:rsidRDefault="003070EB" w:rsidP="00B24ACE">
          <w:pPr>
            <w:spacing w:line="600" w:lineRule="auto"/>
          </w:pPr>
          <w:r>
            <w:rPr>
              <w:b/>
              <w:bCs/>
              <w:sz w:val="26"/>
              <w:szCs w:val="26"/>
            </w:rPr>
            <w:lastRenderedPageBreak/>
            <w:fldChar w:fldCharType="end"/>
          </w:r>
        </w:p>
      </w:sdtContent>
    </w:sdt>
    <w:p w:rsidR="00660C7A" w:rsidRDefault="00660C7A" w:rsidP="00661495">
      <w:pPr>
        <w:pStyle w:val="TOCHeading"/>
      </w:pPr>
      <w:r>
        <w:t>List of Figures</w:t>
      </w:r>
    </w:p>
    <w:p w:rsidR="00AB2C16" w:rsidRPr="00AB2C16" w:rsidRDefault="00AB2C16" w:rsidP="00AB2C16"/>
    <w:p w:rsidR="00661495" w:rsidRPr="005E6C34" w:rsidRDefault="00AF7184" w:rsidP="00AB2C16">
      <w:pPr>
        <w:pStyle w:val="ListParagraph"/>
        <w:numPr>
          <w:ilvl w:val="0"/>
          <w:numId w:val="7"/>
        </w:numPr>
        <w:spacing w:line="720" w:lineRule="auto"/>
        <w:rPr>
          <w:sz w:val="26"/>
          <w:szCs w:val="26"/>
        </w:rPr>
      </w:pPr>
      <w:r w:rsidRPr="005E6C34">
        <w:rPr>
          <w:sz w:val="26"/>
          <w:szCs w:val="26"/>
        </w:rPr>
        <w:t>Figure 1: Screenshot of Diablo 3</w:t>
      </w:r>
    </w:p>
    <w:p w:rsidR="005E6C34" w:rsidRDefault="005E6C34" w:rsidP="00AB2C16">
      <w:pPr>
        <w:pStyle w:val="ListParagraph"/>
        <w:numPr>
          <w:ilvl w:val="0"/>
          <w:numId w:val="7"/>
        </w:numPr>
        <w:spacing w:line="720" w:lineRule="auto"/>
        <w:rPr>
          <w:sz w:val="26"/>
          <w:szCs w:val="26"/>
        </w:rPr>
      </w:pPr>
      <w:r w:rsidRPr="005E6C34">
        <w:rPr>
          <w:sz w:val="26"/>
          <w:szCs w:val="26"/>
        </w:rPr>
        <w:t xml:space="preserve">Figure 2: </w:t>
      </w:r>
      <w:r w:rsidR="00F52543">
        <w:rPr>
          <w:sz w:val="26"/>
          <w:szCs w:val="26"/>
        </w:rPr>
        <w:t>Example of leveling requirements for Path of Exile</w:t>
      </w:r>
    </w:p>
    <w:p w:rsidR="00F52543" w:rsidRDefault="00F52543" w:rsidP="00AB2C16">
      <w:pPr>
        <w:pStyle w:val="ListParagraph"/>
        <w:numPr>
          <w:ilvl w:val="0"/>
          <w:numId w:val="7"/>
        </w:numPr>
        <w:spacing w:line="720" w:lineRule="auto"/>
        <w:rPr>
          <w:sz w:val="26"/>
          <w:szCs w:val="26"/>
        </w:rPr>
      </w:pPr>
      <w:r>
        <w:rPr>
          <w:sz w:val="26"/>
          <w:szCs w:val="26"/>
        </w:rPr>
        <w:t>Figure 3: Screenshot of Path of Exile</w:t>
      </w:r>
    </w:p>
    <w:p w:rsidR="003B2082" w:rsidRDefault="003B2082" w:rsidP="00AB2C16">
      <w:pPr>
        <w:pStyle w:val="ListParagraph"/>
        <w:numPr>
          <w:ilvl w:val="0"/>
          <w:numId w:val="7"/>
        </w:numPr>
        <w:spacing w:line="720" w:lineRule="auto"/>
        <w:rPr>
          <w:sz w:val="26"/>
          <w:szCs w:val="26"/>
        </w:rPr>
      </w:pPr>
      <w:r>
        <w:rPr>
          <w:sz w:val="26"/>
          <w:szCs w:val="26"/>
        </w:rPr>
        <w:t>Figure 4: Screenshot of Bastion</w:t>
      </w:r>
    </w:p>
    <w:p w:rsidR="00C30057" w:rsidRDefault="00C30057" w:rsidP="00AB2C16">
      <w:pPr>
        <w:pStyle w:val="ListParagraph"/>
        <w:numPr>
          <w:ilvl w:val="0"/>
          <w:numId w:val="7"/>
        </w:numPr>
        <w:spacing w:line="720" w:lineRule="auto"/>
        <w:rPr>
          <w:sz w:val="26"/>
          <w:szCs w:val="26"/>
        </w:rPr>
      </w:pPr>
      <w:r>
        <w:rPr>
          <w:sz w:val="26"/>
          <w:szCs w:val="26"/>
        </w:rPr>
        <w:t>Figure 5: Screenshot of Torchlight 2 with the Embermage class and a pet companion</w:t>
      </w:r>
    </w:p>
    <w:p w:rsidR="003A29D6" w:rsidRDefault="003A29D6" w:rsidP="00AB2C16">
      <w:pPr>
        <w:pStyle w:val="ListParagraph"/>
        <w:numPr>
          <w:ilvl w:val="0"/>
          <w:numId w:val="7"/>
        </w:numPr>
        <w:spacing w:line="720" w:lineRule="auto"/>
        <w:rPr>
          <w:sz w:val="26"/>
          <w:szCs w:val="26"/>
        </w:rPr>
      </w:pPr>
      <w:r>
        <w:rPr>
          <w:sz w:val="26"/>
          <w:szCs w:val="26"/>
        </w:rPr>
        <w:t>Figure 6: Screenshot of Dungeon Siege 2</w:t>
      </w:r>
    </w:p>
    <w:p w:rsidR="00A5498B" w:rsidRDefault="003A29D6" w:rsidP="00AB2C16">
      <w:pPr>
        <w:pStyle w:val="ListParagraph"/>
        <w:numPr>
          <w:ilvl w:val="0"/>
          <w:numId w:val="7"/>
        </w:numPr>
        <w:spacing w:line="720" w:lineRule="auto"/>
        <w:rPr>
          <w:sz w:val="26"/>
          <w:szCs w:val="26"/>
        </w:rPr>
      </w:pPr>
      <w:r>
        <w:rPr>
          <w:sz w:val="26"/>
          <w:szCs w:val="26"/>
        </w:rPr>
        <w:t>Figure 7</w:t>
      </w:r>
      <w:r w:rsidR="00706A39">
        <w:rPr>
          <w:sz w:val="26"/>
          <w:szCs w:val="26"/>
        </w:rPr>
        <w:t>: Screenshot of Neverwinter Nights 2</w:t>
      </w:r>
    </w:p>
    <w:p w:rsidR="00706A39" w:rsidRPr="005E6C34" w:rsidRDefault="003A29D6" w:rsidP="00AB2C16">
      <w:pPr>
        <w:pStyle w:val="ListParagraph"/>
        <w:numPr>
          <w:ilvl w:val="0"/>
          <w:numId w:val="7"/>
        </w:numPr>
        <w:spacing w:line="720" w:lineRule="auto"/>
        <w:rPr>
          <w:sz w:val="26"/>
          <w:szCs w:val="26"/>
        </w:rPr>
      </w:pPr>
      <w:r>
        <w:rPr>
          <w:sz w:val="26"/>
          <w:szCs w:val="26"/>
        </w:rPr>
        <w:t>Figure 8</w:t>
      </w:r>
      <w:r w:rsidR="00A5498B">
        <w:rPr>
          <w:sz w:val="26"/>
          <w:szCs w:val="26"/>
        </w:rPr>
        <w:t>:</w:t>
      </w:r>
      <w:r w:rsidR="00706A39">
        <w:rPr>
          <w:sz w:val="26"/>
          <w:szCs w:val="26"/>
        </w:rPr>
        <w:t xml:space="preserve"> </w:t>
      </w:r>
      <w:r w:rsidR="00B75AAF">
        <w:rPr>
          <w:sz w:val="26"/>
          <w:szCs w:val="26"/>
        </w:rPr>
        <w:t>Screenshot of Dragon Age 2</w:t>
      </w:r>
    </w:p>
    <w:p w:rsidR="00661495" w:rsidRDefault="00661495" w:rsidP="00AB2C16">
      <w:pPr>
        <w:spacing w:line="720" w:lineRule="auto"/>
      </w:pPr>
    </w:p>
    <w:p w:rsidR="00661495" w:rsidRDefault="00661495" w:rsidP="00AB2C16">
      <w:pPr>
        <w:spacing w:line="720" w:lineRule="auto"/>
      </w:pPr>
    </w:p>
    <w:p w:rsidR="00661495" w:rsidRDefault="00661495" w:rsidP="00AB2C16">
      <w:pPr>
        <w:spacing w:line="720" w:lineRule="auto"/>
      </w:pPr>
    </w:p>
    <w:p w:rsidR="00E12798" w:rsidRDefault="00E12798" w:rsidP="009C7EAF">
      <w:pPr>
        <w:spacing w:after="0"/>
        <w:rPr>
          <w:rFonts w:ascii="Calibri" w:hAnsi="Calibri" w:cs="Calibri"/>
          <w:b/>
          <w:sz w:val="22"/>
          <w:szCs w:val="22"/>
        </w:rPr>
        <w:sectPr w:rsidR="00E12798" w:rsidSect="00E12798">
          <w:type w:val="continuous"/>
          <w:pgSz w:w="12240" w:h="15840" w:code="1"/>
          <w:pgMar w:top="1080" w:right="1440" w:bottom="1080" w:left="1440" w:header="720" w:footer="720" w:gutter="0"/>
          <w:pgNumType w:fmt="lowerRoman" w:start="1"/>
          <w:cols w:space="720"/>
          <w:docGrid w:linePitch="360"/>
        </w:sectPr>
      </w:pPr>
      <w:bookmarkStart w:id="2" w:name="_Toc391312726"/>
    </w:p>
    <w:tbl>
      <w:tblPr>
        <w:tblW w:w="0" w:type="auto"/>
        <w:tblLook w:val="04A0" w:firstRow="1" w:lastRow="0" w:firstColumn="1" w:lastColumn="0" w:noHBand="0" w:noVBand="1"/>
      </w:tblPr>
      <w:tblGrid>
        <w:gridCol w:w="1062"/>
        <w:gridCol w:w="3808"/>
      </w:tblGrid>
      <w:tr w:rsidR="00054C66" w:rsidRPr="00054C66" w:rsidTr="009C7EAF">
        <w:trPr>
          <w:trHeight w:val="261"/>
        </w:trPr>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lastRenderedPageBreak/>
              <w:t>Title</w:t>
            </w:r>
          </w:p>
        </w:tc>
        <w:tc>
          <w:tcPr>
            <w:tcW w:w="0" w:type="auto"/>
            <w:vAlign w:val="center"/>
          </w:tcPr>
          <w:p w:rsidR="00054C66" w:rsidRPr="00054C66" w:rsidRDefault="00054C66" w:rsidP="009C7EAF">
            <w:pPr>
              <w:spacing w:after="0"/>
              <w:rPr>
                <w:rFonts w:ascii="Calibri" w:hAnsi="Calibri" w:cs="Calibri"/>
                <w:sz w:val="22"/>
                <w:szCs w:val="22"/>
              </w:rPr>
            </w:pPr>
            <w:r w:rsidRPr="00054C66">
              <w:rPr>
                <w:rFonts w:ascii="Calibri" w:hAnsi="Calibri" w:cs="Calibri"/>
                <w:sz w:val="22"/>
                <w:szCs w:val="22"/>
              </w:rPr>
              <w:t>Second Soul</w:t>
            </w:r>
          </w:p>
        </w:tc>
      </w:tr>
      <w:tr w:rsidR="00054C66" w:rsidRPr="00054C66" w:rsidTr="009C7EAF">
        <w:trPr>
          <w:trHeight w:val="216"/>
        </w:trPr>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t>Tag line</w:t>
            </w:r>
          </w:p>
        </w:tc>
        <w:tc>
          <w:tcPr>
            <w:tcW w:w="0" w:type="auto"/>
            <w:vAlign w:val="center"/>
          </w:tcPr>
          <w:p w:rsidR="00054C66" w:rsidRPr="00054C66" w:rsidRDefault="00054C66" w:rsidP="009C7EAF">
            <w:pPr>
              <w:spacing w:after="0"/>
              <w:rPr>
                <w:rFonts w:ascii="Calibri" w:hAnsi="Calibri" w:cs="Calibri"/>
                <w:sz w:val="22"/>
                <w:szCs w:val="22"/>
              </w:rPr>
            </w:pPr>
            <w:r w:rsidRPr="00054C66">
              <w:rPr>
                <w:rFonts w:ascii="Calibri" w:hAnsi="Calibri" w:cs="Calibri"/>
                <w:sz w:val="22"/>
                <w:szCs w:val="22"/>
              </w:rPr>
              <w:t>“Uniquely Deep Cooperative Gameplay”</w:t>
            </w:r>
          </w:p>
        </w:tc>
      </w:tr>
      <w:tr w:rsidR="00054C66" w:rsidRPr="00054C66" w:rsidTr="009C7EAF">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t>Genre</w:t>
            </w:r>
          </w:p>
        </w:tc>
        <w:tc>
          <w:tcPr>
            <w:tcW w:w="0" w:type="auto"/>
            <w:vAlign w:val="center"/>
          </w:tcPr>
          <w:p w:rsidR="00054C66" w:rsidRPr="00054C66" w:rsidRDefault="00054C66" w:rsidP="009C7EAF">
            <w:pPr>
              <w:spacing w:after="0"/>
              <w:rPr>
                <w:rFonts w:ascii="Calibri" w:hAnsi="Calibri" w:cs="Calibri"/>
                <w:b/>
                <w:sz w:val="22"/>
                <w:szCs w:val="22"/>
              </w:rPr>
            </w:pPr>
            <w:r w:rsidRPr="00054C66">
              <w:rPr>
                <w:rFonts w:ascii="Calibri" w:hAnsi="Calibri" w:cs="Calibri"/>
                <w:sz w:val="22"/>
                <w:szCs w:val="22"/>
              </w:rPr>
              <w:t>Action RPG, Dungeon Crawler</w:t>
            </w:r>
          </w:p>
        </w:tc>
      </w:tr>
      <w:tr w:rsidR="00054C66" w:rsidRPr="00054C66" w:rsidTr="009C7EAF">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t>Platform</w:t>
            </w:r>
          </w:p>
        </w:tc>
        <w:tc>
          <w:tcPr>
            <w:tcW w:w="0" w:type="auto"/>
            <w:vAlign w:val="center"/>
          </w:tcPr>
          <w:p w:rsidR="00054C66" w:rsidRPr="00054C66" w:rsidRDefault="00054C66" w:rsidP="009C7EAF">
            <w:pPr>
              <w:spacing w:after="0"/>
              <w:rPr>
                <w:rFonts w:ascii="Calibri" w:hAnsi="Calibri" w:cs="Calibri"/>
                <w:b/>
                <w:sz w:val="22"/>
                <w:szCs w:val="22"/>
              </w:rPr>
            </w:pPr>
            <w:r w:rsidRPr="00054C66">
              <w:rPr>
                <w:rFonts w:ascii="Calibri" w:hAnsi="Calibri" w:cs="Calibri"/>
                <w:sz w:val="22"/>
                <w:szCs w:val="22"/>
              </w:rPr>
              <w:t>PC, other platforms undecided</w:t>
            </w:r>
          </w:p>
        </w:tc>
      </w:tr>
      <w:tr w:rsidR="00054C66" w:rsidRPr="00054C66" w:rsidTr="009C7EAF">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t>Setting</w:t>
            </w:r>
          </w:p>
        </w:tc>
        <w:tc>
          <w:tcPr>
            <w:tcW w:w="0" w:type="auto"/>
            <w:vAlign w:val="center"/>
          </w:tcPr>
          <w:p w:rsidR="00054C66" w:rsidRPr="00054C66" w:rsidRDefault="00054C66" w:rsidP="009C7EAF">
            <w:pPr>
              <w:spacing w:after="0"/>
              <w:rPr>
                <w:rFonts w:ascii="Calibri" w:hAnsi="Calibri" w:cs="Calibri"/>
                <w:sz w:val="22"/>
                <w:szCs w:val="22"/>
              </w:rPr>
            </w:pPr>
            <w:r w:rsidRPr="00054C66">
              <w:rPr>
                <w:rFonts w:ascii="Calibri" w:hAnsi="Calibri" w:cs="Calibri"/>
                <w:sz w:val="22"/>
                <w:szCs w:val="22"/>
              </w:rPr>
              <w:t>Fantasy</w:t>
            </w:r>
          </w:p>
        </w:tc>
      </w:tr>
      <w:tr w:rsidR="00054C66" w:rsidRPr="00054C66" w:rsidTr="009C7EAF">
        <w:tc>
          <w:tcPr>
            <w:tcW w:w="0" w:type="auto"/>
            <w:vAlign w:val="bottom"/>
          </w:tcPr>
          <w:p w:rsidR="00054C66" w:rsidRPr="00054C66" w:rsidRDefault="00054C66" w:rsidP="009C7EAF">
            <w:pPr>
              <w:spacing w:after="0"/>
              <w:rPr>
                <w:rFonts w:ascii="Calibri" w:hAnsi="Calibri" w:cs="Calibri"/>
                <w:b/>
                <w:sz w:val="22"/>
                <w:szCs w:val="22"/>
              </w:rPr>
            </w:pPr>
            <w:r w:rsidRPr="00054C66">
              <w:rPr>
                <w:rFonts w:ascii="Calibri" w:hAnsi="Calibri" w:cs="Calibri"/>
                <w:b/>
                <w:sz w:val="22"/>
                <w:szCs w:val="22"/>
              </w:rPr>
              <w:t>Plays like</w:t>
            </w:r>
          </w:p>
        </w:tc>
        <w:tc>
          <w:tcPr>
            <w:tcW w:w="0" w:type="auto"/>
            <w:vAlign w:val="center"/>
          </w:tcPr>
          <w:p w:rsidR="00054C66" w:rsidRPr="00054C66" w:rsidRDefault="00054C66" w:rsidP="009C7EAF">
            <w:pPr>
              <w:spacing w:after="0"/>
              <w:rPr>
                <w:rFonts w:ascii="Calibri" w:hAnsi="Calibri" w:cs="Calibri"/>
                <w:b/>
                <w:sz w:val="22"/>
                <w:szCs w:val="22"/>
              </w:rPr>
            </w:pPr>
            <w:r w:rsidRPr="00054C66">
              <w:rPr>
                <w:rFonts w:ascii="Calibri" w:hAnsi="Calibri" w:cs="Calibri"/>
                <w:sz w:val="22"/>
                <w:szCs w:val="22"/>
              </w:rPr>
              <w:t>Diablo meets Deeply Cooperative Play</w:t>
            </w:r>
          </w:p>
        </w:tc>
      </w:tr>
    </w:tbl>
    <w:p w:rsidR="00054C66" w:rsidRDefault="00054C66" w:rsidP="00245850">
      <w:pPr>
        <w:pStyle w:val="Heading1"/>
      </w:pPr>
    </w:p>
    <w:p w:rsidR="005D62E0" w:rsidRDefault="00245850" w:rsidP="00245850">
      <w:pPr>
        <w:pStyle w:val="Heading1"/>
      </w:pPr>
      <w:r>
        <w:t>Objective</w:t>
      </w:r>
      <w:bookmarkEnd w:id="2"/>
    </w:p>
    <w:p w:rsidR="005D62E0" w:rsidRDefault="00CD7766">
      <w:pPr>
        <w:rPr>
          <w:sz w:val="24"/>
          <w:szCs w:val="24"/>
        </w:rPr>
      </w:pPr>
      <w:r>
        <w:tab/>
      </w:r>
      <w:r w:rsidRPr="004A4DED">
        <w:rPr>
          <w:sz w:val="24"/>
          <w:szCs w:val="24"/>
        </w:rPr>
        <w:t xml:space="preserve">The objective of this document is to </w:t>
      </w:r>
      <w:r w:rsidR="004A4DED">
        <w:rPr>
          <w:sz w:val="24"/>
          <w:szCs w:val="24"/>
        </w:rPr>
        <w:t xml:space="preserve">provide a good analysis </w:t>
      </w:r>
      <w:r w:rsidR="00BA2757">
        <w:rPr>
          <w:sz w:val="24"/>
          <w:szCs w:val="24"/>
        </w:rPr>
        <w:t>of</w:t>
      </w:r>
      <w:r w:rsidR="004A4DED">
        <w:rPr>
          <w:sz w:val="24"/>
          <w:szCs w:val="24"/>
        </w:rPr>
        <w:t xml:space="preserve"> the target audience </w:t>
      </w:r>
      <w:r w:rsidR="00BA2757">
        <w:rPr>
          <w:sz w:val="24"/>
          <w:szCs w:val="24"/>
        </w:rPr>
        <w:t>for</w:t>
      </w:r>
      <w:r w:rsidR="004A4DED">
        <w:rPr>
          <w:sz w:val="24"/>
          <w:szCs w:val="24"/>
        </w:rPr>
        <w:t xml:space="preserve"> the upcoming game of our capstone team, </w:t>
      </w:r>
      <w:r w:rsidR="009F5C8A">
        <w:rPr>
          <w:sz w:val="24"/>
          <w:szCs w:val="24"/>
        </w:rPr>
        <w:t>Second Soul</w:t>
      </w:r>
      <w:r w:rsidR="004A4DED">
        <w:rPr>
          <w:sz w:val="24"/>
          <w:szCs w:val="24"/>
        </w:rPr>
        <w:t xml:space="preserve">. </w:t>
      </w:r>
      <w:r w:rsidR="00B25569">
        <w:rPr>
          <w:sz w:val="24"/>
          <w:szCs w:val="24"/>
        </w:rPr>
        <w:t xml:space="preserve">Since our video game </w:t>
      </w:r>
      <w:r w:rsidR="00B04392">
        <w:rPr>
          <w:sz w:val="24"/>
          <w:szCs w:val="24"/>
        </w:rPr>
        <w:t xml:space="preserve">is planned to incorporate elements of real-time action and role-playing within the combat system, </w:t>
      </w:r>
      <w:r w:rsidR="00936537">
        <w:rPr>
          <w:sz w:val="24"/>
          <w:szCs w:val="24"/>
        </w:rPr>
        <w:t>this document would highlight</w:t>
      </w:r>
      <w:r w:rsidR="00000C26">
        <w:rPr>
          <w:sz w:val="24"/>
          <w:szCs w:val="24"/>
        </w:rPr>
        <w:t xml:space="preserve"> games that would be similar to the final product of our game. As a result, the target audience, </w:t>
      </w:r>
      <w:r w:rsidR="0002251B">
        <w:rPr>
          <w:sz w:val="24"/>
          <w:szCs w:val="24"/>
        </w:rPr>
        <w:t xml:space="preserve">such as </w:t>
      </w:r>
      <w:r w:rsidR="00000C26">
        <w:rPr>
          <w:sz w:val="24"/>
          <w:szCs w:val="24"/>
        </w:rPr>
        <w:t xml:space="preserve">primary and secondary, would be </w:t>
      </w:r>
      <w:r w:rsidR="00344298">
        <w:rPr>
          <w:sz w:val="24"/>
          <w:szCs w:val="24"/>
        </w:rPr>
        <w:t>shown</w:t>
      </w:r>
      <w:r w:rsidR="00000C26">
        <w:rPr>
          <w:sz w:val="24"/>
          <w:szCs w:val="24"/>
        </w:rPr>
        <w:t xml:space="preserve"> as a </w:t>
      </w:r>
      <w:r w:rsidR="000F7E96">
        <w:rPr>
          <w:sz w:val="24"/>
          <w:szCs w:val="24"/>
        </w:rPr>
        <w:t>summary</w:t>
      </w:r>
      <w:r w:rsidR="00000C26">
        <w:rPr>
          <w:sz w:val="24"/>
          <w:szCs w:val="24"/>
        </w:rPr>
        <w:t xml:space="preserve"> of our analysis. </w:t>
      </w:r>
      <w:r w:rsidR="00B04392">
        <w:rPr>
          <w:sz w:val="24"/>
          <w:szCs w:val="24"/>
        </w:rPr>
        <w:t xml:space="preserve"> </w:t>
      </w:r>
    </w:p>
    <w:p w:rsidR="00376A12" w:rsidRDefault="00376A12" w:rsidP="00376A12">
      <w:pPr>
        <w:pStyle w:val="Heading2"/>
      </w:pPr>
      <w:bookmarkStart w:id="3" w:name="_Toc391312727"/>
      <w:r>
        <w:t>Capstone Team</w:t>
      </w:r>
      <w:bookmarkEnd w:id="3"/>
    </w:p>
    <w:p w:rsidR="007E1870" w:rsidRDefault="00392611">
      <w:pPr>
        <w:rPr>
          <w:sz w:val="24"/>
          <w:szCs w:val="24"/>
        </w:rPr>
      </w:pPr>
      <w:r>
        <w:rPr>
          <w:sz w:val="24"/>
          <w:szCs w:val="24"/>
        </w:rPr>
        <w:tab/>
        <w:t>Our capstone team is comprise</w:t>
      </w:r>
      <w:r w:rsidR="00936537">
        <w:rPr>
          <w:sz w:val="24"/>
          <w:szCs w:val="24"/>
        </w:rPr>
        <w:t>d</w:t>
      </w:r>
      <w:r>
        <w:rPr>
          <w:sz w:val="24"/>
          <w:szCs w:val="24"/>
        </w:rPr>
        <w:t xml:space="preserve"> of like-minded individuals who are passionate for video games. </w:t>
      </w:r>
      <w:r w:rsidR="00A4686E">
        <w:rPr>
          <w:sz w:val="24"/>
          <w:szCs w:val="24"/>
        </w:rPr>
        <w:t>Everyone in the team is within the software engineering program</w:t>
      </w:r>
      <w:r w:rsidR="000D3423">
        <w:rPr>
          <w:sz w:val="24"/>
          <w:szCs w:val="24"/>
        </w:rPr>
        <w:t xml:space="preserve"> of Concordia University</w:t>
      </w:r>
      <w:r w:rsidR="00444332">
        <w:rPr>
          <w:sz w:val="24"/>
          <w:szCs w:val="24"/>
        </w:rPr>
        <w:t>,</w:t>
      </w:r>
      <w:r w:rsidR="00A4686E">
        <w:rPr>
          <w:sz w:val="24"/>
          <w:szCs w:val="24"/>
        </w:rPr>
        <w:t xml:space="preserve"> </w:t>
      </w:r>
      <w:r w:rsidR="000E3E94">
        <w:rPr>
          <w:sz w:val="24"/>
          <w:szCs w:val="24"/>
        </w:rPr>
        <w:t xml:space="preserve">and most are </w:t>
      </w:r>
      <w:r w:rsidR="00A4686E">
        <w:rPr>
          <w:sz w:val="24"/>
          <w:szCs w:val="24"/>
        </w:rPr>
        <w:t xml:space="preserve">specializing in </w:t>
      </w:r>
      <w:r w:rsidR="0008741F">
        <w:rPr>
          <w:sz w:val="24"/>
          <w:szCs w:val="24"/>
        </w:rPr>
        <w:t xml:space="preserve">the </w:t>
      </w:r>
      <w:r w:rsidR="00D161F4">
        <w:rPr>
          <w:sz w:val="24"/>
          <w:szCs w:val="24"/>
        </w:rPr>
        <w:t xml:space="preserve">computer games </w:t>
      </w:r>
      <w:r w:rsidR="00920670">
        <w:rPr>
          <w:sz w:val="24"/>
          <w:szCs w:val="24"/>
        </w:rPr>
        <w:t xml:space="preserve">option </w:t>
      </w:r>
      <w:r w:rsidR="001D51D4">
        <w:rPr>
          <w:sz w:val="24"/>
          <w:szCs w:val="24"/>
        </w:rPr>
        <w:t>with</w:t>
      </w:r>
      <w:r w:rsidR="00920670">
        <w:rPr>
          <w:sz w:val="24"/>
          <w:szCs w:val="24"/>
        </w:rPr>
        <w:t xml:space="preserve"> one member specializing</w:t>
      </w:r>
      <w:r w:rsidR="0008741F">
        <w:rPr>
          <w:sz w:val="24"/>
          <w:szCs w:val="24"/>
        </w:rPr>
        <w:t xml:space="preserve"> in web services and application</w:t>
      </w:r>
      <w:r w:rsidR="00053BBA">
        <w:rPr>
          <w:sz w:val="24"/>
          <w:szCs w:val="24"/>
        </w:rPr>
        <w:t xml:space="preserve"> option</w:t>
      </w:r>
      <w:r w:rsidR="00A4686E">
        <w:rPr>
          <w:sz w:val="24"/>
          <w:szCs w:val="24"/>
        </w:rPr>
        <w:t xml:space="preserve">. </w:t>
      </w:r>
      <w:r w:rsidR="00C677F7">
        <w:rPr>
          <w:sz w:val="24"/>
          <w:szCs w:val="24"/>
        </w:rPr>
        <w:t>Therefo</w:t>
      </w:r>
      <w:r w:rsidR="006628F0">
        <w:rPr>
          <w:sz w:val="24"/>
          <w:szCs w:val="24"/>
        </w:rPr>
        <w:t xml:space="preserve">re, we are knowledgeable of </w:t>
      </w:r>
      <w:r w:rsidR="00C677F7">
        <w:rPr>
          <w:sz w:val="24"/>
          <w:szCs w:val="24"/>
        </w:rPr>
        <w:t>video game</w:t>
      </w:r>
      <w:r w:rsidR="001847B5">
        <w:rPr>
          <w:sz w:val="24"/>
          <w:szCs w:val="24"/>
        </w:rPr>
        <w:t>s and the</w:t>
      </w:r>
      <w:r w:rsidR="00C677F7">
        <w:rPr>
          <w:sz w:val="24"/>
          <w:szCs w:val="24"/>
        </w:rPr>
        <w:t xml:space="preserve"> </w:t>
      </w:r>
      <w:r w:rsidR="00327C4F">
        <w:rPr>
          <w:sz w:val="24"/>
          <w:szCs w:val="24"/>
        </w:rPr>
        <w:t xml:space="preserve">gaming </w:t>
      </w:r>
      <w:r w:rsidR="00C677F7">
        <w:rPr>
          <w:sz w:val="24"/>
          <w:szCs w:val="24"/>
        </w:rPr>
        <w:t xml:space="preserve">industry </w:t>
      </w:r>
      <w:r w:rsidR="001847B5">
        <w:rPr>
          <w:sz w:val="24"/>
          <w:szCs w:val="24"/>
        </w:rPr>
        <w:t xml:space="preserve">in general </w:t>
      </w:r>
      <w:r w:rsidR="00C677F7">
        <w:rPr>
          <w:sz w:val="24"/>
          <w:szCs w:val="24"/>
        </w:rPr>
        <w:t xml:space="preserve">prior to the development of </w:t>
      </w:r>
      <w:r w:rsidR="009F5C8A">
        <w:rPr>
          <w:sz w:val="24"/>
          <w:szCs w:val="24"/>
        </w:rPr>
        <w:t>Second Soul</w:t>
      </w:r>
      <w:r w:rsidR="003C224F">
        <w:rPr>
          <w:sz w:val="24"/>
          <w:szCs w:val="24"/>
        </w:rPr>
        <w:t>.</w:t>
      </w:r>
    </w:p>
    <w:p w:rsidR="006365D2" w:rsidRDefault="007E1870">
      <w:pPr>
        <w:rPr>
          <w:sz w:val="24"/>
          <w:szCs w:val="24"/>
        </w:rPr>
      </w:pPr>
      <w:r>
        <w:rPr>
          <w:sz w:val="24"/>
          <w:szCs w:val="24"/>
        </w:rPr>
        <w:tab/>
        <w:t xml:space="preserve">For the entire development cycle of </w:t>
      </w:r>
      <w:r w:rsidR="008A5CE0">
        <w:rPr>
          <w:sz w:val="24"/>
          <w:szCs w:val="24"/>
        </w:rPr>
        <w:t>Second Soul</w:t>
      </w:r>
      <w:r>
        <w:rPr>
          <w:sz w:val="24"/>
          <w:szCs w:val="24"/>
        </w:rPr>
        <w:t xml:space="preserve">, we are all expected to </w:t>
      </w:r>
      <w:r w:rsidR="00223502">
        <w:rPr>
          <w:sz w:val="24"/>
          <w:szCs w:val="24"/>
        </w:rPr>
        <w:t>take several</w:t>
      </w:r>
      <w:r>
        <w:rPr>
          <w:sz w:val="24"/>
          <w:szCs w:val="24"/>
        </w:rPr>
        <w:t xml:space="preserve"> role</w:t>
      </w:r>
      <w:r w:rsidR="00223502">
        <w:rPr>
          <w:sz w:val="24"/>
          <w:szCs w:val="24"/>
        </w:rPr>
        <w:t>s within the development such as</w:t>
      </w:r>
      <w:r>
        <w:rPr>
          <w:sz w:val="24"/>
          <w:szCs w:val="24"/>
        </w:rPr>
        <w:t xml:space="preserve"> designing the game mechanics, level, environment, and narrative of the game.</w:t>
      </w:r>
      <w:r w:rsidR="00227E18">
        <w:rPr>
          <w:sz w:val="24"/>
          <w:szCs w:val="24"/>
        </w:rPr>
        <w:t xml:space="preserve"> </w:t>
      </w:r>
      <w:r>
        <w:rPr>
          <w:sz w:val="24"/>
          <w:szCs w:val="24"/>
        </w:rPr>
        <w:t xml:space="preserve"> </w:t>
      </w:r>
      <w:r w:rsidR="00C677F7">
        <w:rPr>
          <w:sz w:val="24"/>
          <w:szCs w:val="24"/>
        </w:rPr>
        <w:t xml:space="preserve">  </w:t>
      </w:r>
    </w:p>
    <w:p w:rsidR="002A478D" w:rsidRPr="003C224F" w:rsidRDefault="002A478D">
      <w:pPr>
        <w:rPr>
          <w:sz w:val="24"/>
          <w:szCs w:val="24"/>
        </w:rPr>
      </w:pPr>
    </w:p>
    <w:p w:rsidR="005D62E0" w:rsidRDefault="003070EB">
      <w:pPr>
        <w:pStyle w:val="Heading1"/>
      </w:pPr>
      <w:bookmarkStart w:id="4" w:name="_Toc391312728"/>
      <w:r>
        <w:t xml:space="preserve">Description of </w:t>
      </w:r>
      <w:r w:rsidR="00AA791D">
        <w:t>Second Soul</w:t>
      </w:r>
      <w:bookmarkEnd w:id="4"/>
    </w:p>
    <w:p w:rsidR="005D62E0" w:rsidRDefault="00626389">
      <w:pPr>
        <w:pStyle w:val="Heading2"/>
      </w:pPr>
      <w:bookmarkStart w:id="5" w:name="_Toc391312729"/>
      <w:r>
        <w:t>Genre</w:t>
      </w:r>
      <w:bookmarkEnd w:id="5"/>
    </w:p>
    <w:p w:rsidR="005D62E0" w:rsidRPr="003F0A76" w:rsidRDefault="003F0A76">
      <w:pPr>
        <w:rPr>
          <w:sz w:val="24"/>
          <w:szCs w:val="24"/>
        </w:rPr>
      </w:pPr>
      <w:r>
        <w:tab/>
      </w:r>
      <w:r>
        <w:rPr>
          <w:sz w:val="24"/>
          <w:szCs w:val="24"/>
        </w:rPr>
        <w:t>Second Soul is a real-time action role-playing video game, which requires qu</w:t>
      </w:r>
      <w:r w:rsidR="000C1942">
        <w:rPr>
          <w:sz w:val="24"/>
          <w:szCs w:val="24"/>
        </w:rPr>
        <w:t>ick action and reflexes from</w:t>
      </w:r>
      <w:r>
        <w:rPr>
          <w:sz w:val="24"/>
          <w:szCs w:val="24"/>
        </w:rPr>
        <w:t xml:space="preserve"> player</w:t>
      </w:r>
      <w:r w:rsidR="000C1942">
        <w:rPr>
          <w:sz w:val="24"/>
          <w:szCs w:val="24"/>
        </w:rPr>
        <w:t>s</w:t>
      </w:r>
      <w:r>
        <w:rPr>
          <w:sz w:val="24"/>
          <w:szCs w:val="24"/>
        </w:rPr>
        <w:t xml:space="preserve"> to </w:t>
      </w:r>
      <w:r w:rsidR="005A005F">
        <w:rPr>
          <w:sz w:val="24"/>
          <w:szCs w:val="24"/>
        </w:rPr>
        <w:t>survive</w:t>
      </w:r>
      <w:r>
        <w:rPr>
          <w:sz w:val="24"/>
          <w:szCs w:val="24"/>
        </w:rPr>
        <w:t xml:space="preserve"> within the game.</w:t>
      </w:r>
      <w:r w:rsidR="00957E2A">
        <w:rPr>
          <w:sz w:val="24"/>
          <w:szCs w:val="24"/>
        </w:rPr>
        <w:t xml:space="preserve"> The game would be inspired by</w:t>
      </w:r>
      <w:r w:rsidR="00427B70">
        <w:rPr>
          <w:sz w:val="24"/>
          <w:szCs w:val="24"/>
        </w:rPr>
        <w:t xml:space="preserve"> similar games within its genre such as the Diablo series, Path of Exile, Bastion, </w:t>
      </w:r>
      <w:r w:rsidR="007069CA">
        <w:rPr>
          <w:sz w:val="24"/>
          <w:szCs w:val="24"/>
        </w:rPr>
        <w:t xml:space="preserve">and the </w:t>
      </w:r>
      <w:r w:rsidR="00427B70">
        <w:rPr>
          <w:sz w:val="24"/>
          <w:szCs w:val="24"/>
        </w:rPr>
        <w:t>Torchlight</w:t>
      </w:r>
      <w:r w:rsidR="007069CA">
        <w:rPr>
          <w:sz w:val="24"/>
          <w:szCs w:val="24"/>
        </w:rPr>
        <w:t xml:space="preserve"> series</w:t>
      </w:r>
      <w:r w:rsidR="006B00E7">
        <w:rPr>
          <w:sz w:val="24"/>
          <w:szCs w:val="24"/>
        </w:rPr>
        <w:t>.</w:t>
      </w:r>
      <w:r w:rsidR="007069CA">
        <w:rPr>
          <w:sz w:val="24"/>
          <w:szCs w:val="24"/>
        </w:rPr>
        <w:t xml:space="preserve"> </w:t>
      </w:r>
    </w:p>
    <w:p w:rsidR="005D62E0" w:rsidRDefault="00626389">
      <w:pPr>
        <w:pStyle w:val="Heading2"/>
      </w:pPr>
      <w:bookmarkStart w:id="6" w:name="_Toc391312730"/>
      <w:r>
        <w:t>Characters</w:t>
      </w:r>
      <w:bookmarkEnd w:id="6"/>
    </w:p>
    <w:p w:rsidR="005D62E0" w:rsidRDefault="00A02F69">
      <w:pPr>
        <w:rPr>
          <w:sz w:val="24"/>
        </w:rPr>
      </w:pPr>
      <w:r>
        <w:tab/>
      </w:r>
      <w:r w:rsidR="00AF49BB">
        <w:rPr>
          <w:sz w:val="24"/>
        </w:rPr>
        <w:t>Second Soul</w:t>
      </w:r>
      <w:r>
        <w:rPr>
          <w:sz w:val="24"/>
        </w:rPr>
        <w:t xml:space="preserve"> introduces 2 playable characters within the game, the Fighter Soul and </w:t>
      </w:r>
      <w:r w:rsidR="00B92948">
        <w:rPr>
          <w:sz w:val="24"/>
        </w:rPr>
        <w:t xml:space="preserve">the </w:t>
      </w:r>
      <w:r>
        <w:rPr>
          <w:sz w:val="24"/>
        </w:rPr>
        <w:t>Sorcerer Soul</w:t>
      </w:r>
      <w:r w:rsidR="00FC3332">
        <w:rPr>
          <w:sz w:val="24"/>
        </w:rPr>
        <w:t xml:space="preserve">. Each characters are unique in their own way with the Fighter Soul possessing melee </w:t>
      </w:r>
      <w:r w:rsidR="00FC3332">
        <w:rPr>
          <w:sz w:val="24"/>
        </w:rPr>
        <w:lastRenderedPageBreak/>
        <w:t xml:space="preserve">capabilities, while the Sorcerer Soul having sorcery </w:t>
      </w:r>
      <w:r w:rsidR="0080367C">
        <w:rPr>
          <w:sz w:val="24"/>
        </w:rPr>
        <w:t xml:space="preserve">and support </w:t>
      </w:r>
      <w:r w:rsidR="00FC3332">
        <w:rPr>
          <w:sz w:val="24"/>
        </w:rPr>
        <w:t>spells within its arsenal.</w:t>
      </w:r>
      <w:r w:rsidR="00926435">
        <w:rPr>
          <w:sz w:val="24"/>
        </w:rPr>
        <w:t xml:space="preserve"> The two playable characters would always be present and in tandem within the game</w:t>
      </w:r>
      <w:r w:rsidR="0009687F">
        <w:rPr>
          <w:sz w:val="24"/>
        </w:rPr>
        <w:t>, while sharing the same health and mana pool</w:t>
      </w:r>
      <w:r w:rsidR="00926435">
        <w:rPr>
          <w:sz w:val="24"/>
        </w:rPr>
        <w:t xml:space="preserve">. </w:t>
      </w:r>
      <w:r w:rsidR="00842687">
        <w:rPr>
          <w:sz w:val="24"/>
        </w:rPr>
        <w:t>Therefore, the two soul characters would act as a single entity with two different capabilities.</w:t>
      </w:r>
    </w:p>
    <w:p w:rsidR="00054C66" w:rsidRDefault="00054C66" w:rsidP="00054C66">
      <w:pPr>
        <w:pStyle w:val="Heading2"/>
      </w:pPr>
      <w:r>
        <w:t>Potential Storyline</w:t>
      </w:r>
    </w:p>
    <w:p w:rsidR="00054C66" w:rsidRPr="00A02F69" w:rsidRDefault="00054C66">
      <w:pPr>
        <w:rPr>
          <w:sz w:val="24"/>
        </w:rPr>
      </w:pPr>
      <w:r w:rsidRPr="00054C66">
        <w:rPr>
          <w:sz w:val="24"/>
        </w:rPr>
        <w:t>A young man named Fidencio finds a crystal in the depths of a cavern that contains the soul of a trapped sorceress named Eris, who enters his body. Eris saves Fidencio and urges him to aid her in stopping a great evil force who trapped her away in the crystal because she is the only one who can stop it. He, along with his new companion Eris, work together and fight through legions of monsters to face a great evil.</w:t>
      </w:r>
    </w:p>
    <w:p w:rsidR="005D62E0" w:rsidRDefault="00C518D4">
      <w:pPr>
        <w:pStyle w:val="Heading2"/>
      </w:pPr>
      <w:bookmarkStart w:id="7" w:name="_Toc391312731"/>
      <w:r>
        <w:t xml:space="preserve">Single-Player/Multi-Player </w:t>
      </w:r>
      <w:r w:rsidR="009B190A">
        <w:t>A</w:t>
      </w:r>
      <w:r>
        <w:t>spects</w:t>
      </w:r>
      <w:bookmarkEnd w:id="7"/>
    </w:p>
    <w:p w:rsidR="00342270" w:rsidRPr="00C61C90" w:rsidRDefault="000C77B2" w:rsidP="000C77B2">
      <w:pPr>
        <w:rPr>
          <w:sz w:val="24"/>
        </w:rPr>
      </w:pPr>
      <w:r>
        <w:rPr>
          <w:sz w:val="24"/>
          <w:szCs w:val="24"/>
        </w:rPr>
        <w:tab/>
      </w:r>
      <w:r w:rsidR="002414D4">
        <w:rPr>
          <w:sz w:val="24"/>
        </w:rPr>
        <w:t>The Fighter Soul is the default character for a single player gameplay. However, the Sorcerer Soul would always be in the game regardless of the presence of a second player. The Sorcerer Soul would be controlled by an artificial intelligence in a single player gameplay. Moreover, the actions of the artificial intelligence controlling the Sorcerer Soul could be modified by the primary user in order to have a com</w:t>
      </w:r>
      <w:r w:rsidR="0081321A">
        <w:rPr>
          <w:sz w:val="24"/>
        </w:rPr>
        <w:t xml:space="preserve">plete control of the </w:t>
      </w:r>
      <w:r w:rsidR="003A7E76">
        <w:rPr>
          <w:sz w:val="24"/>
        </w:rPr>
        <w:t>second character</w:t>
      </w:r>
      <w:r w:rsidR="0081321A">
        <w:rPr>
          <w:sz w:val="24"/>
        </w:rPr>
        <w:t xml:space="preserve"> </w:t>
      </w:r>
      <w:r w:rsidR="002414D4">
        <w:rPr>
          <w:sz w:val="24"/>
        </w:rPr>
        <w:t>even in single player scenarios. In the case of a multiplayer gameplay, the game allows the second player to control the Sorcerer Soul to kill enemies, while also keeping the Fighter Soul (first player) alive with support spells.</w:t>
      </w:r>
    </w:p>
    <w:p w:rsidR="005D62E0" w:rsidRDefault="002414D4">
      <w:pPr>
        <w:pStyle w:val="Heading2"/>
      </w:pPr>
      <w:bookmarkStart w:id="8" w:name="_Toc391312732"/>
      <w:r>
        <w:t>Setting</w:t>
      </w:r>
      <w:bookmarkEnd w:id="8"/>
    </w:p>
    <w:p w:rsidR="005D62E0" w:rsidRPr="002414D4" w:rsidRDefault="002414D4">
      <w:pPr>
        <w:rPr>
          <w:sz w:val="24"/>
          <w:szCs w:val="24"/>
        </w:rPr>
      </w:pPr>
      <w:r>
        <w:rPr>
          <w:sz w:val="24"/>
          <w:szCs w:val="24"/>
        </w:rPr>
        <w:tab/>
      </w:r>
      <w:r w:rsidR="009F5C8A">
        <w:rPr>
          <w:sz w:val="24"/>
          <w:szCs w:val="24"/>
        </w:rPr>
        <w:t>Second Soul</w:t>
      </w:r>
      <w:r>
        <w:rPr>
          <w:sz w:val="24"/>
          <w:szCs w:val="24"/>
        </w:rPr>
        <w:t xml:space="preserve"> is expected to take place in a 19</w:t>
      </w:r>
      <w:r w:rsidRPr="002414D4">
        <w:rPr>
          <w:sz w:val="24"/>
          <w:szCs w:val="24"/>
          <w:vertAlign w:val="superscript"/>
        </w:rPr>
        <w:t>th</w:t>
      </w:r>
      <w:r>
        <w:rPr>
          <w:sz w:val="24"/>
          <w:szCs w:val="24"/>
        </w:rPr>
        <w:t xml:space="preserve"> century </w:t>
      </w:r>
      <w:r w:rsidR="007E4232">
        <w:rPr>
          <w:sz w:val="24"/>
          <w:szCs w:val="24"/>
        </w:rPr>
        <w:t xml:space="preserve">fantasy </w:t>
      </w:r>
      <w:r>
        <w:rPr>
          <w:sz w:val="24"/>
          <w:szCs w:val="24"/>
        </w:rPr>
        <w:t xml:space="preserve">environment with a world filled of monsters that mostly originates within </w:t>
      </w:r>
      <w:r w:rsidR="00D21735">
        <w:rPr>
          <w:sz w:val="24"/>
          <w:szCs w:val="24"/>
        </w:rPr>
        <w:t>closed environments</w:t>
      </w:r>
      <w:r w:rsidR="0071131C">
        <w:rPr>
          <w:sz w:val="24"/>
          <w:szCs w:val="24"/>
        </w:rPr>
        <w:t xml:space="preserve"> such as </w:t>
      </w:r>
      <w:r>
        <w:rPr>
          <w:sz w:val="24"/>
          <w:szCs w:val="24"/>
        </w:rPr>
        <w:t>dungeons</w:t>
      </w:r>
      <w:r w:rsidR="0071131C">
        <w:rPr>
          <w:sz w:val="24"/>
          <w:szCs w:val="24"/>
        </w:rPr>
        <w:t xml:space="preserve"> and castles</w:t>
      </w:r>
      <w:r>
        <w:rPr>
          <w:sz w:val="24"/>
          <w:szCs w:val="24"/>
        </w:rPr>
        <w:t xml:space="preserve">. </w:t>
      </w:r>
    </w:p>
    <w:p w:rsidR="005D62E0" w:rsidRDefault="00C90FE5">
      <w:pPr>
        <w:pStyle w:val="Heading2"/>
      </w:pPr>
      <w:bookmarkStart w:id="9" w:name="_Toc391312733"/>
      <w:r>
        <w:t>World/Level/Dungeon Design</w:t>
      </w:r>
      <w:bookmarkEnd w:id="9"/>
      <w:r>
        <w:t xml:space="preserve"> </w:t>
      </w:r>
    </w:p>
    <w:p w:rsidR="00095C81" w:rsidRPr="00902682" w:rsidRDefault="00902682">
      <w:pPr>
        <w:rPr>
          <w:sz w:val="24"/>
          <w:szCs w:val="24"/>
        </w:rPr>
      </w:pPr>
      <w:r>
        <w:tab/>
      </w:r>
      <w:r>
        <w:rPr>
          <w:sz w:val="24"/>
          <w:szCs w:val="24"/>
        </w:rPr>
        <w:t xml:space="preserve">As previously mentioned the world would be inspired by a </w:t>
      </w:r>
      <w:r w:rsidR="007E4232">
        <w:rPr>
          <w:sz w:val="24"/>
          <w:szCs w:val="24"/>
        </w:rPr>
        <w:t xml:space="preserve">fantasy </w:t>
      </w:r>
      <w:r>
        <w:rPr>
          <w:sz w:val="24"/>
          <w:szCs w:val="24"/>
        </w:rPr>
        <w:t xml:space="preserve">environment with levels and dungeons filled with monsters of increasing difficulty as the player progresses. </w:t>
      </w:r>
      <w:r w:rsidR="006878DE">
        <w:rPr>
          <w:sz w:val="24"/>
          <w:szCs w:val="24"/>
        </w:rPr>
        <w:t xml:space="preserve">The increasing difficulty is also designed to train the players before tackling more difficult opponents in </w:t>
      </w:r>
      <w:r w:rsidR="007C781F">
        <w:rPr>
          <w:sz w:val="24"/>
          <w:szCs w:val="24"/>
        </w:rPr>
        <w:t xml:space="preserve">the </w:t>
      </w:r>
      <w:r w:rsidR="006878DE">
        <w:rPr>
          <w:sz w:val="24"/>
          <w:szCs w:val="24"/>
        </w:rPr>
        <w:t xml:space="preserve">higher levels. The levels would be filled not only by monsters, but also </w:t>
      </w:r>
      <w:r w:rsidR="00890A8C">
        <w:rPr>
          <w:sz w:val="24"/>
          <w:szCs w:val="24"/>
        </w:rPr>
        <w:t>by</w:t>
      </w:r>
      <w:r w:rsidR="006878DE">
        <w:rPr>
          <w:sz w:val="24"/>
          <w:szCs w:val="24"/>
        </w:rPr>
        <w:t xml:space="preserve"> treasure chests hidden all over the world. </w:t>
      </w:r>
      <w:r w:rsidR="00E41866">
        <w:rPr>
          <w:sz w:val="24"/>
          <w:szCs w:val="24"/>
        </w:rPr>
        <w:t xml:space="preserve">The progression within the game would not be completely linear as the players may encounter the entrance to the next level even without completely exploring the dungeons. Hence, players would have a choice to progress </w:t>
      </w:r>
      <w:r w:rsidR="009B50A3">
        <w:rPr>
          <w:sz w:val="24"/>
          <w:szCs w:val="24"/>
        </w:rPr>
        <w:t xml:space="preserve">faster </w:t>
      </w:r>
      <w:r w:rsidR="00E41866">
        <w:rPr>
          <w:sz w:val="24"/>
          <w:szCs w:val="24"/>
        </w:rPr>
        <w:t>within the game</w:t>
      </w:r>
      <w:r w:rsidR="00FD5A75">
        <w:rPr>
          <w:sz w:val="24"/>
          <w:szCs w:val="24"/>
        </w:rPr>
        <w:t xml:space="preserve"> or fully explore the area before moving on</w:t>
      </w:r>
      <w:r w:rsidR="00E41866">
        <w:rPr>
          <w:sz w:val="24"/>
          <w:szCs w:val="24"/>
        </w:rPr>
        <w:t xml:space="preserve">. </w:t>
      </w:r>
    </w:p>
    <w:p w:rsidR="000C786C" w:rsidRDefault="000C786C" w:rsidP="000C786C">
      <w:pPr>
        <w:pStyle w:val="Heading2"/>
      </w:pPr>
      <w:bookmarkStart w:id="10" w:name="_Toc391312734"/>
      <w:r>
        <w:t>Gameplay Design</w:t>
      </w:r>
      <w:bookmarkEnd w:id="10"/>
    </w:p>
    <w:p w:rsidR="007E241C" w:rsidRDefault="007E241C" w:rsidP="007E241C">
      <w:pPr>
        <w:rPr>
          <w:sz w:val="24"/>
          <w:szCs w:val="24"/>
        </w:rPr>
      </w:pPr>
      <w:r>
        <w:rPr>
          <w:sz w:val="24"/>
          <w:szCs w:val="24"/>
        </w:rPr>
        <w:tab/>
      </w:r>
      <w:r w:rsidR="006A5FBA">
        <w:rPr>
          <w:sz w:val="24"/>
          <w:szCs w:val="24"/>
        </w:rPr>
        <w:t xml:space="preserve">As an action role-playing game, </w:t>
      </w:r>
      <w:r w:rsidR="00696B4E">
        <w:rPr>
          <w:sz w:val="24"/>
          <w:szCs w:val="24"/>
        </w:rPr>
        <w:t xml:space="preserve">the characters within </w:t>
      </w:r>
      <w:r w:rsidR="009F5C8A">
        <w:rPr>
          <w:sz w:val="24"/>
          <w:szCs w:val="24"/>
        </w:rPr>
        <w:t>Second Soul</w:t>
      </w:r>
      <w:r w:rsidR="00696B4E">
        <w:rPr>
          <w:sz w:val="24"/>
          <w:szCs w:val="24"/>
        </w:rPr>
        <w:t xml:space="preserve"> would have a</w:t>
      </w:r>
      <w:r w:rsidR="00296260">
        <w:rPr>
          <w:sz w:val="24"/>
          <w:szCs w:val="24"/>
        </w:rPr>
        <w:t xml:space="preserve"> unique</w:t>
      </w:r>
      <w:r w:rsidR="00696B4E">
        <w:rPr>
          <w:sz w:val="24"/>
          <w:szCs w:val="24"/>
        </w:rPr>
        <w:t xml:space="preserve"> progression, </w:t>
      </w:r>
      <w:r w:rsidR="00415C6C">
        <w:rPr>
          <w:sz w:val="24"/>
          <w:szCs w:val="24"/>
        </w:rPr>
        <w:t>inventory, equipment, and skill</w:t>
      </w:r>
      <w:r w:rsidR="00696B4E">
        <w:rPr>
          <w:sz w:val="24"/>
          <w:szCs w:val="24"/>
        </w:rPr>
        <w:t xml:space="preserve"> system</w:t>
      </w:r>
      <w:r w:rsidR="00D35C46">
        <w:rPr>
          <w:sz w:val="24"/>
          <w:szCs w:val="24"/>
        </w:rPr>
        <w:t xml:space="preserve">. Not only that the two souls would have different set of skills, they would also have two different equipment requirements. </w:t>
      </w:r>
      <w:r w:rsidR="00F832FA">
        <w:rPr>
          <w:sz w:val="24"/>
          <w:szCs w:val="24"/>
        </w:rPr>
        <w:t xml:space="preserve">The Fighter soul </w:t>
      </w:r>
      <w:r w:rsidR="00F832FA">
        <w:rPr>
          <w:sz w:val="24"/>
          <w:szCs w:val="24"/>
        </w:rPr>
        <w:lastRenderedPageBreak/>
        <w:t>would require melee and strength-based equipment, as opposed to intelligence-based equipment for the Sorcerer Soul. Additionally, the two souls share the same health and mana pool, which encourag</w:t>
      </w:r>
      <w:r w:rsidR="00BF1778">
        <w:rPr>
          <w:sz w:val="24"/>
          <w:szCs w:val="24"/>
        </w:rPr>
        <w:t>es teamwork and synchrony between</w:t>
      </w:r>
      <w:r w:rsidR="00F832FA">
        <w:rPr>
          <w:sz w:val="24"/>
          <w:szCs w:val="24"/>
        </w:rPr>
        <w:t xml:space="preserve"> the two characters. </w:t>
      </w:r>
      <w:r w:rsidR="00B351C7">
        <w:rPr>
          <w:sz w:val="24"/>
          <w:szCs w:val="24"/>
        </w:rPr>
        <w:t xml:space="preserve">The game </w:t>
      </w:r>
      <w:r w:rsidR="005F0B06">
        <w:rPr>
          <w:sz w:val="24"/>
          <w:szCs w:val="24"/>
        </w:rPr>
        <w:t>also</w:t>
      </w:r>
      <w:r w:rsidR="00B351C7">
        <w:rPr>
          <w:sz w:val="24"/>
          <w:szCs w:val="24"/>
        </w:rPr>
        <w:t xml:space="preserve"> provide</w:t>
      </w:r>
      <w:r w:rsidR="005F0B06">
        <w:rPr>
          <w:sz w:val="24"/>
          <w:szCs w:val="24"/>
        </w:rPr>
        <w:t>s</w:t>
      </w:r>
      <w:r w:rsidR="00B351C7">
        <w:rPr>
          <w:sz w:val="24"/>
          <w:szCs w:val="24"/>
        </w:rPr>
        <w:t xml:space="preserve"> a </w:t>
      </w:r>
      <w:r w:rsidR="00636118">
        <w:rPr>
          <w:sz w:val="24"/>
          <w:szCs w:val="24"/>
        </w:rPr>
        <w:t>communication</w:t>
      </w:r>
      <w:r w:rsidR="00B351C7">
        <w:rPr>
          <w:sz w:val="24"/>
          <w:szCs w:val="24"/>
        </w:rPr>
        <w:t xml:space="preserve"> system in </w:t>
      </w:r>
      <w:r w:rsidR="00636118">
        <w:rPr>
          <w:sz w:val="24"/>
          <w:szCs w:val="24"/>
        </w:rPr>
        <w:t>the form of a</w:t>
      </w:r>
      <w:r w:rsidR="00E87DE8">
        <w:rPr>
          <w:sz w:val="24"/>
          <w:szCs w:val="24"/>
        </w:rPr>
        <w:t xml:space="preserve"> real-time</w:t>
      </w:r>
      <w:r w:rsidR="00636118">
        <w:rPr>
          <w:sz w:val="24"/>
          <w:szCs w:val="24"/>
        </w:rPr>
        <w:t xml:space="preserve"> chat</w:t>
      </w:r>
      <w:r w:rsidR="00E87DE8">
        <w:rPr>
          <w:sz w:val="24"/>
          <w:szCs w:val="24"/>
        </w:rPr>
        <w:t xml:space="preserve"> system present within the game</w:t>
      </w:r>
      <w:r w:rsidR="00636118">
        <w:rPr>
          <w:sz w:val="24"/>
          <w:szCs w:val="24"/>
        </w:rPr>
        <w:t xml:space="preserve"> </w:t>
      </w:r>
      <w:r w:rsidR="00D623E6">
        <w:rPr>
          <w:sz w:val="24"/>
          <w:szCs w:val="24"/>
        </w:rPr>
        <w:t xml:space="preserve">in </w:t>
      </w:r>
      <w:r w:rsidR="00B351C7">
        <w:rPr>
          <w:sz w:val="24"/>
          <w:szCs w:val="24"/>
        </w:rPr>
        <w:t xml:space="preserve">order to ease communication between two players </w:t>
      </w:r>
      <w:r w:rsidR="001B1238">
        <w:rPr>
          <w:sz w:val="24"/>
          <w:szCs w:val="24"/>
        </w:rPr>
        <w:t>on</w:t>
      </w:r>
      <w:r w:rsidR="00B351C7">
        <w:rPr>
          <w:sz w:val="24"/>
          <w:szCs w:val="24"/>
        </w:rPr>
        <w:t xml:space="preserve"> a multiplayer scenario. </w:t>
      </w:r>
    </w:p>
    <w:p w:rsidR="006F08BB" w:rsidRDefault="006F08BB" w:rsidP="007E241C">
      <w:pPr>
        <w:rPr>
          <w:sz w:val="24"/>
          <w:szCs w:val="24"/>
        </w:rPr>
      </w:pPr>
      <w:r>
        <w:rPr>
          <w:sz w:val="24"/>
          <w:szCs w:val="24"/>
        </w:rPr>
        <w:tab/>
        <w:t>The multiplayer system would support two players playing concurrently as the two soul characters</w:t>
      </w:r>
      <w:r w:rsidR="00A43808">
        <w:rPr>
          <w:sz w:val="24"/>
          <w:szCs w:val="24"/>
        </w:rPr>
        <w:t xml:space="preserve">. As previously mentioned, the Fighter Soul would be in </w:t>
      </w:r>
      <w:r w:rsidR="002759E7">
        <w:rPr>
          <w:sz w:val="24"/>
          <w:szCs w:val="24"/>
        </w:rPr>
        <w:t>charge</w:t>
      </w:r>
      <w:r w:rsidR="00A43808">
        <w:rPr>
          <w:sz w:val="24"/>
          <w:szCs w:val="24"/>
        </w:rPr>
        <w:t xml:space="preserve"> of exploring the dungeon while killing the monsters. The Sorcerer Soul would only be capable of casting destructive or supportive spells that would benefit both chara</w:t>
      </w:r>
      <w:r w:rsidR="007A67E0">
        <w:rPr>
          <w:sz w:val="24"/>
          <w:szCs w:val="24"/>
        </w:rPr>
        <w:t>cters. Despite the constraint on</w:t>
      </w:r>
      <w:r w:rsidR="00A43808">
        <w:rPr>
          <w:sz w:val="24"/>
          <w:szCs w:val="24"/>
        </w:rPr>
        <w:t xml:space="preserve"> the Sorcerer Soul, th</w:t>
      </w:r>
      <w:r w:rsidR="00E900B9">
        <w:rPr>
          <w:sz w:val="24"/>
          <w:szCs w:val="24"/>
        </w:rPr>
        <w:t>e gameplay is designed to be</w:t>
      </w:r>
      <w:r w:rsidR="00A43808">
        <w:rPr>
          <w:sz w:val="24"/>
          <w:szCs w:val="24"/>
        </w:rPr>
        <w:t xml:space="preserve"> </w:t>
      </w:r>
      <w:r w:rsidR="001625F1">
        <w:rPr>
          <w:sz w:val="24"/>
          <w:szCs w:val="24"/>
        </w:rPr>
        <w:t>fluid</w:t>
      </w:r>
      <w:r w:rsidR="00A43808">
        <w:rPr>
          <w:sz w:val="24"/>
          <w:szCs w:val="24"/>
        </w:rPr>
        <w:t xml:space="preserve"> </w:t>
      </w:r>
      <w:r w:rsidR="00E900B9">
        <w:rPr>
          <w:sz w:val="24"/>
          <w:szCs w:val="24"/>
        </w:rPr>
        <w:t>where the players would be engaged</w:t>
      </w:r>
      <w:r w:rsidR="002759E7">
        <w:rPr>
          <w:sz w:val="24"/>
          <w:szCs w:val="24"/>
        </w:rPr>
        <w:t xml:space="preserve"> in battles in a fast</w:t>
      </w:r>
      <w:r w:rsidR="00E900B9">
        <w:rPr>
          <w:sz w:val="24"/>
          <w:szCs w:val="24"/>
        </w:rPr>
        <w:t xml:space="preserve"> pace without </w:t>
      </w:r>
      <w:r w:rsidR="002759E7">
        <w:rPr>
          <w:sz w:val="24"/>
          <w:szCs w:val="24"/>
        </w:rPr>
        <w:t xml:space="preserve">the risk of </w:t>
      </w:r>
      <w:r w:rsidR="00E900B9">
        <w:rPr>
          <w:sz w:val="24"/>
          <w:szCs w:val="24"/>
        </w:rPr>
        <w:t xml:space="preserve">overwhelming the players. </w:t>
      </w:r>
    </w:p>
    <w:p w:rsidR="00DD435B" w:rsidRDefault="00DD435B" w:rsidP="007E241C">
      <w:pPr>
        <w:rPr>
          <w:sz w:val="24"/>
          <w:szCs w:val="24"/>
        </w:rPr>
      </w:pPr>
      <w:r>
        <w:rPr>
          <w:sz w:val="24"/>
          <w:szCs w:val="24"/>
        </w:rPr>
        <w:tab/>
        <w:t xml:space="preserve">The combat system would be more than a hack and slash gameplay as the game would allow players to have an opportunity to cast several skills within </w:t>
      </w:r>
      <w:r w:rsidR="00FF3DC0">
        <w:rPr>
          <w:sz w:val="24"/>
          <w:szCs w:val="24"/>
        </w:rPr>
        <w:t>a quick access</w:t>
      </w:r>
      <w:r>
        <w:rPr>
          <w:sz w:val="24"/>
          <w:szCs w:val="24"/>
        </w:rPr>
        <w:t xml:space="preserve"> list. </w:t>
      </w:r>
      <w:r w:rsidR="00ED735D">
        <w:rPr>
          <w:sz w:val="24"/>
          <w:szCs w:val="24"/>
        </w:rPr>
        <w:t>The skill/spell list could be modified by the players depending on their play style.</w:t>
      </w:r>
    </w:p>
    <w:p w:rsidR="00B274BA" w:rsidRDefault="00B274BA" w:rsidP="007E241C">
      <w:pPr>
        <w:rPr>
          <w:sz w:val="24"/>
          <w:szCs w:val="24"/>
        </w:rPr>
      </w:pPr>
      <w:r>
        <w:rPr>
          <w:sz w:val="24"/>
          <w:szCs w:val="24"/>
        </w:rPr>
        <w:tab/>
        <w:t xml:space="preserve">The looting system would be similar to the Diablo and Torchlight series, where the players could </w:t>
      </w:r>
      <w:r w:rsidR="00234DFD">
        <w:rPr>
          <w:sz w:val="24"/>
          <w:szCs w:val="24"/>
        </w:rPr>
        <w:t>acquire</w:t>
      </w:r>
      <w:r w:rsidR="00DF3E00">
        <w:rPr>
          <w:sz w:val="24"/>
          <w:szCs w:val="24"/>
        </w:rPr>
        <w:t xml:space="preserve"> newer gears via</w:t>
      </w:r>
      <w:r>
        <w:rPr>
          <w:sz w:val="24"/>
          <w:szCs w:val="24"/>
        </w:rPr>
        <w:t xml:space="preserve"> drop</w:t>
      </w:r>
      <w:r w:rsidR="00CF734D">
        <w:rPr>
          <w:sz w:val="24"/>
          <w:szCs w:val="24"/>
        </w:rPr>
        <w:t>s of the monsters after they have been</w:t>
      </w:r>
      <w:r>
        <w:rPr>
          <w:sz w:val="24"/>
          <w:szCs w:val="24"/>
        </w:rPr>
        <w:t xml:space="preserve"> killed or via treasure chests hidden around the world of </w:t>
      </w:r>
      <w:r w:rsidR="009F5C8A">
        <w:rPr>
          <w:sz w:val="24"/>
          <w:szCs w:val="24"/>
        </w:rPr>
        <w:t>Second Soul</w:t>
      </w:r>
      <w:r>
        <w:rPr>
          <w:sz w:val="24"/>
          <w:szCs w:val="24"/>
        </w:rPr>
        <w:t xml:space="preserve">. </w:t>
      </w:r>
      <w:r w:rsidR="006646F0">
        <w:rPr>
          <w:sz w:val="24"/>
          <w:szCs w:val="24"/>
        </w:rPr>
        <w:t>The two souls would have a unique</w:t>
      </w:r>
      <w:r w:rsidR="000A05DB">
        <w:rPr>
          <w:sz w:val="24"/>
          <w:szCs w:val="24"/>
        </w:rPr>
        <w:t xml:space="preserve"> equipment system t</w:t>
      </w:r>
      <w:r w:rsidR="00256595">
        <w:rPr>
          <w:sz w:val="24"/>
          <w:szCs w:val="24"/>
        </w:rPr>
        <w:t>o pro</w:t>
      </w:r>
      <w:r w:rsidR="00051765">
        <w:rPr>
          <w:sz w:val="24"/>
          <w:szCs w:val="24"/>
        </w:rPr>
        <w:t>tect their bodies that</w:t>
      </w:r>
      <w:r w:rsidR="00256595">
        <w:rPr>
          <w:sz w:val="24"/>
          <w:szCs w:val="24"/>
        </w:rPr>
        <w:t xml:space="preserve"> includes</w:t>
      </w:r>
      <w:r w:rsidR="000A05DB">
        <w:rPr>
          <w:sz w:val="24"/>
          <w:szCs w:val="24"/>
        </w:rPr>
        <w:t xml:space="preserve"> accessories.</w:t>
      </w:r>
    </w:p>
    <w:p w:rsidR="009C772C" w:rsidRDefault="009C772C" w:rsidP="007E241C">
      <w:pPr>
        <w:rPr>
          <w:sz w:val="24"/>
          <w:szCs w:val="24"/>
        </w:rPr>
      </w:pPr>
      <w:r>
        <w:rPr>
          <w:sz w:val="24"/>
          <w:szCs w:val="24"/>
        </w:rPr>
        <w:tab/>
      </w:r>
      <w:r w:rsidR="00653B4A">
        <w:rPr>
          <w:sz w:val="24"/>
          <w:szCs w:val="24"/>
        </w:rPr>
        <w:t>For the camera system, t</w:t>
      </w:r>
      <w:r>
        <w:rPr>
          <w:sz w:val="24"/>
          <w:szCs w:val="24"/>
        </w:rPr>
        <w:t xml:space="preserve">he top-down view </w:t>
      </w:r>
      <w:r w:rsidR="00653B4A">
        <w:rPr>
          <w:sz w:val="24"/>
          <w:szCs w:val="24"/>
        </w:rPr>
        <w:t>approach</w:t>
      </w:r>
      <w:r>
        <w:rPr>
          <w:sz w:val="24"/>
          <w:szCs w:val="24"/>
        </w:rPr>
        <w:t xml:space="preserve"> is expected to be incorporated within the game as it provides a good vision fo</w:t>
      </w:r>
      <w:r w:rsidR="006A1671">
        <w:rPr>
          <w:sz w:val="24"/>
          <w:szCs w:val="24"/>
        </w:rPr>
        <w:t>r the players during battles</w:t>
      </w:r>
      <w:r>
        <w:rPr>
          <w:sz w:val="24"/>
          <w:szCs w:val="24"/>
        </w:rPr>
        <w:t xml:space="preserve">. </w:t>
      </w:r>
    </w:p>
    <w:p w:rsidR="00D24B31" w:rsidRPr="007E241C" w:rsidRDefault="00D24B31" w:rsidP="007E241C">
      <w:pPr>
        <w:rPr>
          <w:sz w:val="24"/>
          <w:szCs w:val="24"/>
        </w:rPr>
      </w:pPr>
      <w:r>
        <w:rPr>
          <w:sz w:val="24"/>
          <w:szCs w:val="24"/>
        </w:rPr>
        <w:tab/>
        <w:t>The base stats present within the game are strength, vitality, dexterity, and intelligence. The secondary stats such as attack damage, attack speed, physical damage reduction, and elemental damage reduction are also included within the game that ha</w:t>
      </w:r>
      <w:r w:rsidR="00A9430E">
        <w:rPr>
          <w:sz w:val="24"/>
          <w:szCs w:val="24"/>
        </w:rPr>
        <w:t>ve</w:t>
      </w:r>
      <w:r>
        <w:rPr>
          <w:sz w:val="24"/>
          <w:szCs w:val="24"/>
        </w:rPr>
        <w:t xml:space="preserve"> different </w:t>
      </w:r>
      <w:r w:rsidR="00CB1F54">
        <w:rPr>
          <w:sz w:val="24"/>
          <w:szCs w:val="24"/>
        </w:rPr>
        <w:t>benefit</w:t>
      </w:r>
      <w:r>
        <w:rPr>
          <w:sz w:val="24"/>
          <w:szCs w:val="24"/>
        </w:rPr>
        <w:t>s on the characters.</w:t>
      </w:r>
    </w:p>
    <w:p w:rsidR="00054C66" w:rsidRDefault="00054C66" w:rsidP="00054C66">
      <w:pPr>
        <w:pStyle w:val="Heading2"/>
      </w:pPr>
      <w:bookmarkStart w:id="11" w:name="_Toc391312735"/>
      <w:r>
        <w:lastRenderedPageBreak/>
        <w:t>Mechanics</w:t>
      </w:r>
    </w:p>
    <w:p w:rsidR="00054C66" w:rsidRDefault="00054C66" w:rsidP="00054C66">
      <w:pPr>
        <w:pStyle w:val="Heading2"/>
      </w:pPr>
      <w:r>
        <w:t>1.</w:t>
      </w:r>
      <w:r>
        <w:tab/>
        <w:t>Dungeon Crawler</w:t>
      </w:r>
    </w:p>
    <w:p w:rsidR="00054C66" w:rsidRDefault="00054C66" w:rsidP="00054C66">
      <w:pPr>
        <w:pStyle w:val="Heading2"/>
        <w:ind w:firstLine="720"/>
      </w:pPr>
      <w:r>
        <w:t>i.</w:t>
      </w:r>
      <w:r>
        <w:tab/>
        <w:t>Exploring different locations</w:t>
      </w:r>
    </w:p>
    <w:p w:rsidR="00054C66" w:rsidRDefault="00054C66" w:rsidP="00054C66">
      <w:pPr>
        <w:pStyle w:val="Heading2"/>
        <w:ind w:firstLine="720"/>
      </w:pPr>
      <w:r>
        <w:t>ii.</w:t>
      </w:r>
      <w:r>
        <w:tab/>
        <w:t>Acquiring new loot</w:t>
      </w:r>
    </w:p>
    <w:p w:rsidR="00054C66" w:rsidRDefault="00054C66" w:rsidP="00054C66">
      <w:pPr>
        <w:pStyle w:val="Heading2"/>
        <w:ind w:firstLine="720"/>
      </w:pPr>
      <w:r>
        <w:t>iii.</w:t>
      </w:r>
      <w:r>
        <w:tab/>
        <w:t>Discovering new abilities</w:t>
      </w:r>
    </w:p>
    <w:p w:rsidR="00054C66" w:rsidRDefault="00054C66" w:rsidP="00054C66">
      <w:pPr>
        <w:pStyle w:val="Heading2"/>
      </w:pPr>
      <w:r>
        <w:t>2.</w:t>
      </w:r>
      <w:r>
        <w:tab/>
        <w:t>Quest Guided story</w:t>
      </w:r>
    </w:p>
    <w:p w:rsidR="00054C66" w:rsidRDefault="00054C66" w:rsidP="00054C66">
      <w:pPr>
        <w:pStyle w:val="Heading2"/>
        <w:ind w:firstLine="720"/>
      </w:pPr>
      <w:r>
        <w:t>i.</w:t>
      </w:r>
      <w:r>
        <w:tab/>
        <w:t>Story related quests</w:t>
      </w:r>
    </w:p>
    <w:p w:rsidR="00054C66" w:rsidRDefault="00054C66" w:rsidP="00054C66">
      <w:pPr>
        <w:pStyle w:val="Heading2"/>
        <w:ind w:firstLine="720"/>
      </w:pPr>
      <w:r>
        <w:t>ii.</w:t>
      </w:r>
      <w:r>
        <w:tab/>
        <w:t xml:space="preserve">Emotional Story </w:t>
      </w:r>
    </w:p>
    <w:p w:rsidR="00054C66" w:rsidRDefault="00054C66" w:rsidP="00054C66">
      <w:pPr>
        <w:pStyle w:val="Heading2"/>
        <w:ind w:firstLine="720"/>
      </w:pPr>
      <w:r>
        <w:t>iii.</w:t>
      </w:r>
      <w:r>
        <w:tab/>
        <w:t>Multiplayer Quests (more than 2 players)</w:t>
      </w:r>
    </w:p>
    <w:p w:rsidR="00054C66" w:rsidRDefault="00054C66" w:rsidP="00054C66">
      <w:pPr>
        <w:pStyle w:val="Heading2"/>
      </w:pPr>
      <w:r>
        <w:t>3.</w:t>
      </w:r>
      <w:r>
        <w:tab/>
        <w:t>Different classes to choose from</w:t>
      </w:r>
    </w:p>
    <w:p w:rsidR="00054C66" w:rsidRDefault="00054C66" w:rsidP="00054C66">
      <w:pPr>
        <w:pStyle w:val="Heading2"/>
        <w:ind w:firstLine="720"/>
      </w:pPr>
      <w:r>
        <w:t>i.</w:t>
      </w:r>
      <w:r>
        <w:tab/>
        <w:t>Branching ability choices for each class</w:t>
      </w:r>
    </w:p>
    <w:p w:rsidR="00054C66" w:rsidRDefault="00054C66" w:rsidP="00054C66">
      <w:pPr>
        <w:pStyle w:val="Heading2"/>
      </w:pPr>
      <w:r>
        <w:t>4.</w:t>
      </w:r>
      <w:r>
        <w:tab/>
        <w:t>One character controlled by 2 players (Deeply Cooperative play)</w:t>
      </w:r>
    </w:p>
    <w:p w:rsidR="00054C66" w:rsidRDefault="00054C66" w:rsidP="00054C66">
      <w:pPr>
        <w:pStyle w:val="Heading2"/>
        <w:ind w:firstLine="720"/>
      </w:pPr>
      <w:r>
        <w:t>i.</w:t>
      </w:r>
      <w:r>
        <w:tab/>
        <w:t>A Fighter soul controlling the character</w:t>
      </w:r>
    </w:p>
    <w:p w:rsidR="00054C66" w:rsidRDefault="00054C66" w:rsidP="00054C66">
      <w:pPr>
        <w:pStyle w:val="Heading2"/>
        <w:ind w:firstLine="720"/>
      </w:pPr>
      <w:r>
        <w:t>ii.</w:t>
      </w:r>
      <w:r>
        <w:tab/>
        <w:t>A Sorcerer soul casting spells to aid the character</w:t>
      </w:r>
    </w:p>
    <w:p w:rsidR="00B51215" w:rsidRPr="00B51215" w:rsidRDefault="00B51215" w:rsidP="00B51215"/>
    <w:p w:rsidR="00855BE6" w:rsidRDefault="00855BE6" w:rsidP="00855BE6">
      <w:pPr>
        <w:pStyle w:val="Heading2"/>
      </w:pPr>
      <w:r>
        <w:t>Leveling System</w:t>
      </w:r>
      <w:bookmarkEnd w:id="11"/>
    </w:p>
    <w:p w:rsidR="002A478D" w:rsidRDefault="00470E15">
      <w:pPr>
        <w:rPr>
          <w:sz w:val="24"/>
          <w:szCs w:val="24"/>
        </w:rPr>
      </w:pPr>
      <w:r>
        <w:rPr>
          <w:sz w:val="24"/>
          <w:szCs w:val="24"/>
        </w:rPr>
        <w:tab/>
      </w:r>
      <w:r w:rsidR="00A92FBB">
        <w:rPr>
          <w:sz w:val="24"/>
          <w:szCs w:val="24"/>
        </w:rPr>
        <w:t xml:space="preserve">This section is tentative, as it may change for the purpose of capstone; however this is a general feel for our goal in the released product post-capstone. </w:t>
      </w:r>
      <w:r>
        <w:rPr>
          <w:sz w:val="24"/>
          <w:szCs w:val="24"/>
        </w:rPr>
        <w:t>The two soul characters w</w:t>
      </w:r>
      <w:r w:rsidR="005E6BDE">
        <w:rPr>
          <w:sz w:val="24"/>
          <w:szCs w:val="24"/>
        </w:rPr>
        <w:t>ould each have a unique set</w:t>
      </w:r>
      <w:r>
        <w:rPr>
          <w:sz w:val="24"/>
          <w:szCs w:val="24"/>
        </w:rPr>
        <w:t xml:space="preserve"> of skills, but they would share the same experience pool in order to encourage teamwork between the two characters.</w:t>
      </w:r>
      <w:r w:rsidR="005E6BDE">
        <w:rPr>
          <w:sz w:val="24"/>
          <w:szCs w:val="24"/>
        </w:rPr>
        <w:t xml:space="preserve"> After filling up the experience bar, both characters would level up and </w:t>
      </w:r>
      <w:r w:rsidR="007E4232">
        <w:rPr>
          <w:sz w:val="24"/>
          <w:szCs w:val="24"/>
        </w:rPr>
        <w:t xml:space="preserve">the Fighter soul would </w:t>
      </w:r>
      <w:r w:rsidR="005E6BDE">
        <w:rPr>
          <w:sz w:val="24"/>
          <w:szCs w:val="24"/>
        </w:rPr>
        <w:t>gain a skill point to</w:t>
      </w:r>
      <w:r w:rsidR="000D7750">
        <w:rPr>
          <w:sz w:val="24"/>
          <w:szCs w:val="24"/>
        </w:rPr>
        <w:t xml:space="preserve"> </w:t>
      </w:r>
      <w:r w:rsidR="007E4232">
        <w:rPr>
          <w:sz w:val="24"/>
          <w:szCs w:val="24"/>
        </w:rPr>
        <w:t>spend in a skill tree as desired</w:t>
      </w:r>
      <w:r w:rsidR="005E6BDE">
        <w:rPr>
          <w:sz w:val="24"/>
          <w:szCs w:val="24"/>
        </w:rPr>
        <w:t xml:space="preserve">. </w:t>
      </w:r>
      <w:r w:rsidR="007E4232">
        <w:rPr>
          <w:sz w:val="24"/>
          <w:szCs w:val="24"/>
        </w:rPr>
        <w:t xml:space="preserve">The Sorcerer soul’s skills will be based on a gem system, where a gem would either grant an ability or enhance an ability, depending on where it is inserted. The gems will be managed in the inventory menu, attaching gems to rings on the character. The number of rings and the number of support gems that the player is allowed to use on each ring is limited, unlocking more while leveling up, for a maximum of ten rings and two support gems per ring. </w:t>
      </w:r>
      <w:r w:rsidR="00424096">
        <w:rPr>
          <w:sz w:val="24"/>
          <w:szCs w:val="24"/>
        </w:rPr>
        <w:t xml:space="preserve">The stats of </w:t>
      </w:r>
      <w:r w:rsidR="00503C5B">
        <w:rPr>
          <w:sz w:val="24"/>
          <w:szCs w:val="24"/>
        </w:rPr>
        <w:t xml:space="preserve">the </w:t>
      </w:r>
      <w:r w:rsidR="00424096">
        <w:rPr>
          <w:sz w:val="24"/>
          <w:szCs w:val="24"/>
        </w:rPr>
        <w:t>characters are automatically incremented after leveling up.</w:t>
      </w:r>
      <w:r w:rsidR="000E3AB9">
        <w:rPr>
          <w:sz w:val="24"/>
          <w:szCs w:val="24"/>
        </w:rPr>
        <w:t xml:space="preserve"> Therefore, the equipment of the characters </w:t>
      </w:r>
      <w:r w:rsidR="00EF15FE">
        <w:rPr>
          <w:sz w:val="24"/>
          <w:szCs w:val="24"/>
        </w:rPr>
        <w:t>is</w:t>
      </w:r>
      <w:r w:rsidR="000E3AB9">
        <w:rPr>
          <w:sz w:val="24"/>
          <w:szCs w:val="24"/>
        </w:rPr>
        <w:t xml:space="preserve"> what influences the stats the most.</w:t>
      </w:r>
      <w:r w:rsidR="00D24B31">
        <w:rPr>
          <w:sz w:val="24"/>
          <w:szCs w:val="24"/>
        </w:rPr>
        <w:t xml:space="preserve"> </w:t>
      </w:r>
    </w:p>
    <w:p w:rsidR="005D62E0" w:rsidRDefault="00C03BB4">
      <w:pPr>
        <w:pStyle w:val="Heading1"/>
      </w:pPr>
      <w:bookmarkStart w:id="12" w:name="_Toc391312736"/>
      <w:r>
        <w:t>Games S</w:t>
      </w:r>
      <w:r w:rsidR="006B5A6A">
        <w:t xml:space="preserve">imilar to </w:t>
      </w:r>
      <w:r w:rsidR="009F5C8A">
        <w:t>Second Soul</w:t>
      </w:r>
      <w:bookmarkEnd w:id="12"/>
    </w:p>
    <w:p w:rsidR="005D62E0" w:rsidRDefault="00DA6D02" w:rsidP="00DA6D02">
      <w:pPr>
        <w:rPr>
          <w:sz w:val="24"/>
          <w:szCs w:val="24"/>
        </w:rPr>
      </w:pPr>
      <w:r>
        <w:rPr>
          <w:sz w:val="24"/>
          <w:szCs w:val="24"/>
        </w:rPr>
        <w:tab/>
        <w:t xml:space="preserve">To give an idea as to how </w:t>
      </w:r>
      <w:r w:rsidR="009F5C8A">
        <w:rPr>
          <w:sz w:val="24"/>
          <w:szCs w:val="24"/>
        </w:rPr>
        <w:t>Second Soul</w:t>
      </w:r>
      <w:r>
        <w:rPr>
          <w:sz w:val="24"/>
          <w:szCs w:val="24"/>
        </w:rPr>
        <w:t xml:space="preserve"> would look like in its final build, we would provide a list with explanation of the games that would be similar to </w:t>
      </w:r>
      <w:r w:rsidR="009F5C8A">
        <w:rPr>
          <w:sz w:val="24"/>
          <w:szCs w:val="24"/>
        </w:rPr>
        <w:t>Second Soul</w:t>
      </w:r>
      <w:r>
        <w:rPr>
          <w:sz w:val="24"/>
          <w:szCs w:val="24"/>
        </w:rPr>
        <w:t xml:space="preserve">. </w:t>
      </w:r>
      <w:r w:rsidR="005625E7">
        <w:rPr>
          <w:sz w:val="24"/>
          <w:szCs w:val="24"/>
        </w:rPr>
        <w:t>Moreover, the target audience would also be determined.</w:t>
      </w:r>
      <w:r w:rsidR="00A81BAC">
        <w:rPr>
          <w:sz w:val="24"/>
          <w:szCs w:val="24"/>
        </w:rPr>
        <w:t xml:space="preserve"> Fans of real-time action RPG games such as the Diablo series would represent the primary target audienc</w:t>
      </w:r>
      <w:r w:rsidR="005E451C">
        <w:rPr>
          <w:sz w:val="24"/>
          <w:szCs w:val="24"/>
        </w:rPr>
        <w:t>e since the genre features fast-</w:t>
      </w:r>
      <w:r w:rsidR="00A81BAC">
        <w:rPr>
          <w:sz w:val="24"/>
          <w:szCs w:val="24"/>
        </w:rPr>
        <w:t xml:space="preserve">paced combat and variety of </w:t>
      </w:r>
      <w:r w:rsidR="006365D2">
        <w:rPr>
          <w:sz w:val="24"/>
          <w:szCs w:val="24"/>
        </w:rPr>
        <w:t>way</w:t>
      </w:r>
      <w:r w:rsidR="00A50335">
        <w:rPr>
          <w:sz w:val="24"/>
          <w:szCs w:val="24"/>
        </w:rPr>
        <w:t>s</w:t>
      </w:r>
      <w:r w:rsidR="006365D2">
        <w:rPr>
          <w:sz w:val="24"/>
          <w:szCs w:val="24"/>
        </w:rPr>
        <w:t xml:space="preserve"> to customize </w:t>
      </w:r>
      <w:r w:rsidR="00A81BAC">
        <w:rPr>
          <w:sz w:val="24"/>
          <w:szCs w:val="24"/>
        </w:rPr>
        <w:t>character</w:t>
      </w:r>
      <w:r w:rsidR="006365D2">
        <w:rPr>
          <w:sz w:val="24"/>
          <w:szCs w:val="24"/>
        </w:rPr>
        <w:t>s</w:t>
      </w:r>
      <w:r w:rsidR="00A81BAC">
        <w:rPr>
          <w:sz w:val="24"/>
          <w:szCs w:val="24"/>
        </w:rPr>
        <w:t xml:space="preserve">. </w:t>
      </w:r>
      <w:r w:rsidR="006365D2">
        <w:rPr>
          <w:sz w:val="24"/>
          <w:szCs w:val="24"/>
        </w:rPr>
        <w:t xml:space="preserve">Fans of action RPG games such as </w:t>
      </w:r>
      <w:r w:rsidR="005E451C">
        <w:rPr>
          <w:sz w:val="24"/>
          <w:szCs w:val="24"/>
        </w:rPr>
        <w:t xml:space="preserve">the </w:t>
      </w:r>
      <w:r w:rsidR="006365D2">
        <w:rPr>
          <w:sz w:val="24"/>
          <w:szCs w:val="24"/>
        </w:rPr>
        <w:t xml:space="preserve">Dungeon Siege series would </w:t>
      </w:r>
      <w:r w:rsidR="006365D2">
        <w:rPr>
          <w:sz w:val="24"/>
          <w:szCs w:val="24"/>
        </w:rPr>
        <w:lastRenderedPageBreak/>
        <w:t xml:space="preserve">represent the secondary target audience since the genre allows extensive customization of characters with a combat system that allows </w:t>
      </w:r>
      <w:r w:rsidR="00A30CD4">
        <w:rPr>
          <w:sz w:val="24"/>
          <w:szCs w:val="24"/>
        </w:rPr>
        <w:t>manipulation</w:t>
      </w:r>
      <w:r w:rsidR="006365D2">
        <w:rPr>
          <w:sz w:val="24"/>
          <w:szCs w:val="24"/>
        </w:rPr>
        <w:t xml:space="preserve"> of the game</w:t>
      </w:r>
      <w:r w:rsidR="00FF0781">
        <w:rPr>
          <w:sz w:val="24"/>
          <w:szCs w:val="24"/>
        </w:rPr>
        <w:t>’</w:t>
      </w:r>
      <w:r w:rsidR="00A30CD4">
        <w:rPr>
          <w:sz w:val="24"/>
          <w:szCs w:val="24"/>
        </w:rPr>
        <w:t>s pace</w:t>
      </w:r>
      <w:r w:rsidR="006365D2">
        <w:rPr>
          <w:sz w:val="24"/>
          <w:szCs w:val="24"/>
        </w:rPr>
        <w:t xml:space="preserve"> to formulate strategies. </w:t>
      </w:r>
    </w:p>
    <w:p w:rsidR="00D54324" w:rsidRDefault="00D54324" w:rsidP="00D54324">
      <w:pPr>
        <w:pStyle w:val="Heading2"/>
      </w:pPr>
      <w:bookmarkStart w:id="13" w:name="_Toc391312737"/>
      <w:r>
        <w:t>Real-Time Action RPG Games (Primary Target Audience):</w:t>
      </w:r>
      <w:bookmarkEnd w:id="13"/>
    </w:p>
    <w:p w:rsidR="00D54324" w:rsidRPr="00D54324" w:rsidRDefault="005211A5" w:rsidP="007763F2">
      <w:pPr>
        <w:pStyle w:val="ListParagraph"/>
        <w:numPr>
          <w:ilvl w:val="0"/>
          <w:numId w:val="4"/>
        </w:numPr>
        <w:jc w:val="both"/>
        <w:rPr>
          <w:sz w:val="24"/>
          <w:szCs w:val="24"/>
          <w:u w:val="single"/>
        </w:rPr>
      </w:pPr>
      <w:r w:rsidRPr="005211A5">
        <w:rPr>
          <w:sz w:val="24"/>
          <w:szCs w:val="24"/>
          <w:u w:val="single"/>
        </w:rPr>
        <w:t>Diablo Series</w:t>
      </w:r>
      <w:r>
        <w:rPr>
          <w:sz w:val="24"/>
          <w:szCs w:val="24"/>
        </w:rPr>
        <w:t xml:space="preserve">: </w:t>
      </w:r>
      <w:r w:rsidR="002E65FE">
        <w:rPr>
          <w:sz w:val="24"/>
          <w:szCs w:val="24"/>
        </w:rPr>
        <w:t>T</w:t>
      </w:r>
      <w:r>
        <w:rPr>
          <w:sz w:val="24"/>
          <w:szCs w:val="24"/>
        </w:rPr>
        <w:t>he Diablo series has evolved from manually incrementing stat</w:t>
      </w:r>
      <w:r w:rsidR="003F3C87">
        <w:rPr>
          <w:sz w:val="24"/>
          <w:szCs w:val="24"/>
        </w:rPr>
        <w:t>s for</w:t>
      </w:r>
      <w:r>
        <w:rPr>
          <w:sz w:val="24"/>
          <w:szCs w:val="24"/>
        </w:rPr>
        <w:t xml:space="preserve"> leveling </w:t>
      </w:r>
      <w:r w:rsidR="001202F0">
        <w:rPr>
          <w:sz w:val="24"/>
          <w:szCs w:val="24"/>
        </w:rPr>
        <w:t xml:space="preserve">to a skill-based leveling system. Like Diablo III, </w:t>
      </w:r>
      <w:r w:rsidR="009F5C8A">
        <w:rPr>
          <w:sz w:val="24"/>
          <w:szCs w:val="24"/>
        </w:rPr>
        <w:t>Second Soul</w:t>
      </w:r>
      <w:r w:rsidR="001202F0">
        <w:rPr>
          <w:sz w:val="24"/>
          <w:szCs w:val="24"/>
        </w:rPr>
        <w:t xml:space="preserve"> would automatically allocate new stats points for each characters every time the characters level up. The difference is that</w:t>
      </w:r>
      <w:r w:rsidR="00E128E2">
        <w:rPr>
          <w:sz w:val="24"/>
          <w:szCs w:val="24"/>
        </w:rPr>
        <w:t>,</w:t>
      </w:r>
      <w:r w:rsidR="001202F0">
        <w:rPr>
          <w:sz w:val="24"/>
          <w:szCs w:val="24"/>
        </w:rPr>
        <w:t xml:space="preserve"> in </w:t>
      </w:r>
      <w:r w:rsidR="009F5C8A">
        <w:rPr>
          <w:sz w:val="24"/>
          <w:szCs w:val="24"/>
        </w:rPr>
        <w:t>Second Soul</w:t>
      </w:r>
      <w:r w:rsidR="00E128E2">
        <w:rPr>
          <w:sz w:val="24"/>
          <w:szCs w:val="24"/>
        </w:rPr>
        <w:t>,</w:t>
      </w:r>
      <w:r w:rsidR="001202F0">
        <w:rPr>
          <w:sz w:val="24"/>
          <w:szCs w:val="24"/>
        </w:rPr>
        <w:t xml:space="preserve"> the players would have the freedom to level up a skill or unlock a new skill if the requirements are met</w:t>
      </w:r>
      <w:r w:rsidR="00DB2D67">
        <w:rPr>
          <w:sz w:val="24"/>
          <w:szCs w:val="24"/>
        </w:rPr>
        <w:t xml:space="preserve"> instead of unlocking skills at predetermined levels</w:t>
      </w:r>
      <w:r w:rsidR="001202F0">
        <w:rPr>
          <w:sz w:val="24"/>
          <w:szCs w:val="24"/>
        </w:rPr>
        <w:t xml:space="preserve">. </w:t>
      </w:r>
      <w:r w:rsidR="00DB2D67">
        <w:rPr>
          <w:sz w:val="24"/>
          <w:szCs w:val="24"/>
        </w:rPr>
        <w:t xml:space="preserve">Hence, the leveling system in Second Soul provides more freedom to the players. </w:t>
      </w:r>
      <w:r w:rsidR="008E15B1">
        <w:rPr>
          <w:sz w:val="24"/>
          <w:szCs w:val="24"/>
        </w:rPr>
        <w:tab/>
      </w:r>
      <w:r w:rsidR="008E15B1">
        <w:rPr>
          <w:sz w:val="24"/>
          <w:szCs w:val="24"/>
        </w:rPr>
        <w:tab/>
      </w:r>
    </w:p>
    <w:p w:rsidR="00D54324" w:rsidRDefault="000B2FD7" w:rsidP="00D54324">
      <w:pPr>
        <w:jc w:val="both"/>
        <w:rPr>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17.75pt;margin-top:-1pt;width:239.25pt;height:162.75pt;z-index:251662336;mso-position-horizontal-relative:text;mso-position-vertical-relative:text;mso-width-relative:page;mso-height-relative:page" wrapcoords="-68 0 -68 21479 21600 21479 21600 0 -68 0">
            <v:imagedata r:id="rId12" o:title="diablo3"/>
          </v:shape>
        </w:pict>
      </w:r>
    </w:p>
    <w:p w:rsidR="00D54324" w:rsidRDefault="00D54324" w:rsidP="00D54324">
      <w:pPr>
        <w:jc w:val="both"/>
        <w:rPr>
          <w:sz w:val="24"/>
          <w:szCs w:val="24"/>
        </w:rPr>
      </w:pPr>
    </w:p>
    <w:p w:rsidR="00D54324" w:rsidRDefault="00D54324" w:rsidP="00D54324">
      <w:pPr>
        <w:jc w:val="both"/>
        <w:rPr>
          <w:sz w:val="24"/>
          <w:szCs w:val="24"/>
        </w:rPr>
      </w:pPr>
    </w:p>
    <w:p w:rsidR="00D54324" w:rsidRDefault="00D54324" w:rsidP="00D54324">
      <w:pPr>
        <w:jc w:val="both"/>
        <w:rPr>
          <w:sz w:val="24"/>
          <w:szCs w:val="24"/>
        </w:rPr>
      </w:pPr>
    </w:p>
    <w:p w:rsidR="005D62E0" w:rsidRPr="00D54324" w:rsidRDefault="008E15B1" w:rsidP="00D54324">
      <w:pPr>
        <w:jc w:val="both"/>
        <w:rPr>
          <w:sz w:val="24"/>
          <w:szCs w:val="24"/>
          <w:u w:val="single"/>
        </w:rPr>
      </w:pPr>
      <w:r w:rsidRPr="00D54324">
        <w:rPr>
          <w:sz w:val="24"/>
          <w:szCs w:val="24"/>
        </w:rPr>
        <w:tab/>
      </w:r>
      <w:r w:rsidRPr="00D54324">
        <w:rPr>
          <w:sz w:val="24"/>
          <w:szCs w:val="24"/>
        </w:rPr>
        <w:tab/>
      </w:r>
      <w:r w:rsidRPr="00D54324">
        <w:rPr>
          <w:sz w:val="24"/>
          <w:szCs w:val="24"/>
        </w:rPr>
        <w:tab/>
      </w:r>
      <w:r w:rsidRPr="00D54324">
        <w:rPr>
          <w:sz w:val="24"/>
          <w:szCs w:val="24"/>
        </w:rPr>
        <w:tab/>
        <w:t xml:space="preserve">     </w:t>
      </w:r>
      <w:r w:rsidR="005815D5" w:rsidRPr="00D54324">
        <w:rPr>
          <w:sz w:val="24"/>
          <w:szCs w:val="24"/>
        </w:rPr>
        <w:tab/>
      </w:r>
      <w:r w:rsidR="005815D5" w:rsidRPr="00D54324">
        <w:rPr>
          <w:sz w:val="24"/>
          <w:szCs w:val="24"/>
        </w:rPr>
        <w:tab/>
        <w:t xml:space="preserve">  </w:t>
      </w:r>
    </w:p>
    <w:p w:rsidR="00132C21" w:rsidRPr="00D54324" w:rsidRDefault="00D54324" w:rsidP="00132C21">
      <w:pPr>
        <w:pStyle w:val="ListParagraph"/>
        <w:rPr>
          <w:i/>
          <w:noProof/>
          <w:sz w:val="24"/>
          <w:szCs w:val="24"/>
        </w:rPr>
      </w:pPr>
      <w:r>
        <w:rPr>
          <w:noProof/>
        </w:rPr>
        <w:tab/>
      </w:r>
      <w:r>
        <w:rPr>
          <w:noProof/>
        </w:rPr>
        <w:tab/>
      </w:r>
      <w:r>
        <w:rPr>
          <w:noProof/>
        </w:rPr>
        <w:tab/>
      </w:r>
      <w:r>
        <w:rPr>
          <w:noProof/>
        </w:rPr>
        <w:tab/>
      </w:r>
      <w:r>
        <w:rPr>
          <w:noProof/>
          <w:sz w:val="24"/>
          <w:szCs w:val="24"/>
        </w:rPr>
        <w:tab/>
      </w:r>
      <w:r w:rsidRPr="00D54324">
        <w:rPr>
          <w:i/>
          <w:noProof/>
          <w:sz w:val="24"/>
          <w:szCs w:val="24"/>
        </w:rPr>
        <w:t>Figure 1</w:t>
      </w:r>
    </w:p>
    <w:p w:rsidR="00132C21" w:rsidRPr="00D54324" w:rsidRDefault="00D54324" w:rsidP="00132C21">
      <w:pPr>
        <w:pStyle w:val="ListParagraph"/>
        <w:rPr>
          <w:sz w:val="24"/>
          <w:szCs w:val="24"/>
        </w:rPr>
      </w:pPr>
      <w:r>
        <w:rPr>
          <w:sz w:val="24"/>
          <w:szCs w:val="24"/>
        </w:rPr>
        <w:tab/>
      </w:r>
      <w:r>
        <w:rPr>
          <w:sz w:val="24"/>
          <w:szCs w:val="24"/>
        </w:rPr>
        <w:tab/>
      </w:r>
      <w:r>
        <w:rPr>
          <w:sz w:val="24"/>
          <w:szCs w:val="24"/>
        </w:rPr>
        <w:tab/>
      </w:r>
      <w:r>
        <w:rPr>
          <w:sz w:val="24"/>
          <w:szCs w:val="24"/>
        </w:rPr>
        <w:tab/>
      </w:r>
    </w:p>
    <w:p w:rsidR="006A6E60" w:rsidRPr="000F1D36" w:rsidRDefault="000B2FD7" w:rsidP="005211A5">
      <w:pPr>
        <w:pStyle w:val="ListParagraph"/>
        <w:numPr>
          <w:ilvl w:val="0"/>
          <w:numId w:val="4"/>
        </w:numPr>
        <w:rPr>
          <w:sz w:val="24"/>
          <w:szCs w:val="24"/>
          <w:u w:val="single"/>
        </w:rPr>
      </w:pPr>
      <w:r>
        <w:rPr>
          <w:noProof/>
        </w:rPr>
        <w:pict>
          <v:shape id="_x0000_s1027" type="#_x0000_t75" style="position:absolute;left:0;text-align:left;margin-left:263.25pt;margin-top:67.15pt;width:201pt;height:125.25pt;z-index:-251651072;mso-position-horizontal-relative:text;mso-position-vertical-relative:text;mso-width-relative:page;mso-height-relative:page">
            <v:imagedata r:id="rId13" o:title="pathofexile2"/>
          </v:shape>
        </w:pict>
      </w:r>
      <w:r w:rsidR="007763F2">
        <w:rPr>
          <w:sz w:val="24"/>
          <w:szCs w:val="24"/>
          <w:u w:val="single"/>
        </w:rPr>
        <w:t>Path of Exile</w:t>
      </w:r>
      <w:r w:rsidR="007763F2">
        <w:rPr>
          <w:sz w:val="24"/>
          <w:szCs w:val="24"/>
        </w:rPr>
        <w:t xml:space="preserve">: is another example of a fast-paced </w:t>
      </w:r>
      <w:r w:rsidR="00160DAF">
        <w:rPr>
          <w:sz w:val="24"/>
          <w:szCs w:val="24"/>
        </w:rPr>
        <w:t xml:space="preserve">action </w:t>
      </w:r>
      <w:r w:rsidR="008E15B1">
        <w:rPr>
          <w:sz w:val="24"/>
          <w:szCs w:val="24"/>
        </w:rPr>
        <w:t>RPG</w:t>
      </w:r>
      <w:r w:rsidR="00160DAF">
        <w:rPr>
          <w:sz w:val="24"/>
          <w:szCs w:val="24"/>
        </w:rPr>
        <w:t xml:space="preserve"> game that would similar to </w:t>
      </w:r>
      <w:r w:rsidR="002E65FE">
        <w:rPr>
          <w:sz w:val="24"/>
          <w:szCs w:val="24"/>
        </w:rPr>
        <w:t>Second Soul</w:t>
      </w:r>
      <w:r w:rsidR="00A837F2">
        <w:rPr>
          <w:sz w:val="24"/>
          <w:szCs w:val="24"/>
        </w:rPr>
        <w:t xml:space="preserve">. </w:t>
      </w:r>
      <w:r w:rsidR="008E15B1">
        <w:rPr>
          <w:sz w:val="24"/>
          <w:szCs w:val="24"/>
        </w:rPr>
        <w:t xml:space="preserve">Like Path of Exile, Second Soul would adapt an incrementing experience requirement as the game </w:t>
      </w:r>
      <w:r w:rsidR="00112C68">
        <w:rPr>
          <w:sz w:val="24"/>
          <w:szCs w:val="24"/>
        </w:rPr>
        <w:t xml:space="preserve">progresses. This would provide </w:t>
      </w:r>
      <w:r w:rsidR="00E825FB">
        <w:rPr>
          <w:sz w:val="24"/>
          <w:szCs w:val="24"/>
        </w:rPr>
        <w:t xml:space="preserve">a </w:t>
      </w:r>
      <w:r w:rsidR="00112C68">
        <w:rPr>
          <w:sz w:val="24"/>
          <w:szCs w:val="24"/>
        </w:rPr>
        <w:t>balance</w:t>
      </w:r>
      <w:r w:rsidR="00FB0C07">
        <w:rPr>
          <w:sz w:val="24"/>
          <w:szCs w:val="24"/>
        </w:rPr>
        <w:t>d</w:t>
      </w:r>
      <w:r w:rsidR="00112C68">
        <w:rPr>
          <w:sz w:val="24"/>
          <w:szCs w:val="24"/>
        </w:rPr>
        <w:t xml:space="preserve"> progression as the monsters in higher level provides more experience. </w:t>
      </w:r>
    </w:p>
    <w:p w:rsidR="000F1D36" w:rsidRPr="000F1D36" w:rsidRDefault="000F1D36" w:rsidP="000F1D36">
      <w:pPr>
        <w:pStyle w:val="ListParagraph"/>
        <w:rPr>
          <w:sz w:val="24"/>
          <w:szCs w:val="24"/>
          <w:u w:val="single"/>
        </w:rPr>
      </w:pPr>
      <w:r w:rsidRPr="000F1D36">
        <w:rPr>
          <w:noProof/>
          <w:sz w:val="24"/>
          <w:szCs w:val="24"/>
          <w:u w:val="single"/>
          <w:lang w:val="en-CA" w:eastAsia="en-CA"/>
        </w:rPr>
        <w:drawing>
          <wp:anchor distT="0" distB="0" distL="114300" distR="114300" simplePos="0" relativeHeight="251663360" behindDoc="1" locked="0" layoutInCell="1" allowOverlap="1" wp14:anchorId="32F32D44" wp14:editId="361C4EB7">
            <wp:simplePos x="0" y="0"/>
            <wp:positionH relativeFrom="column">
              <wp:posOffset>400050</wp:posOffset>
            </wp:positionH>
            <wp:positionV relativeFrom="paragraph">
              <wp:posOffset>201295</wp:posOffset>
            </wp:positionV>
            <wp:extent cx="2857500" cy="1276350"/>
            <wp:effectExtent l="0" t="0" r="0" b="0"/>
            <wp:wrapNone/>
            <wp:docPr id="48" name="Picture 48" descr="C:\Users\cosmos316\Pictures\pathofex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smos316\Pictures\pathofexil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1D36" w:rsidRDefault="000F1D36" w:rsidP="000F1D36">
      <w:pPr>
        <w:pStyle w:val="ListParagraph"/>
        <w:rPr>
          <w:sz w:val="24"/>
          <w:szCs w:val="24"/>
          <w:u w:val="single"/>
        </w:rPr>
      </w:pPr>
    </w:p>
    <w:p w:rsidR="000F1D36" w:rsidRDefault="000F1D36" w:rsidP="000F1D36">
      <w:pPr>
        <w:pStyle w:val="ListParagraph"/>
        <w:rPr>
          <w:sz w:val="24"/>
          <w:szCs w:val="24"/>
          <w:u w:val="single"/>
        </w:rPr>
      </w:pPr>
    </w:p>
    <w:p w:rsidR="000F1D36" w:rsidRDefault="000F1D36" w:rsidP="000F1D36">
      <w:pPr>
        <w:pStyle w:val="ListParagraph"/>
        <w:rPr>
          <w:sz w:val="24"/>
          <w:szCs w:val="24"/>
          <w:u w:val="single"/>
        </w:rPr>
      </w:pPr>
    </w:p>
    <w:p w:rsidR="000F1D36" w:rsidRDefault="000F1D36" w:rsidP="000F1D36">
      <w:pPr>
        <w:pStyle w:val="ListParagraph"/>
        <w:rPr>
          <w:sz w:val="24"/>
          <w:szCs w:val="24"/>
          <w:u w:val="single"/>
        </w:rPr>
      </w:pPr>
    </w:p>
    <w:p w:rsidR="000F1D36" w:rsidRDefault="000F1D36" w:rsidP="000F1D36">
      <w:pPr>
        <w:pStyle w:val="ListParagraph"/>
        <w:rPr>
          <w:sz w:val="24"/>
          <w:szCs w:val="24"/>
          <w:u w:val="single"/>
        </w:rPr>
      </w:pPr>
    </w:p>
    <w:p w:rsidR="000F1D36" w:rsidRDefault="000F1D36" w:rsidP="000F1D36">
      <w:pPr>
        <w:pStyle w:val="ListParagraph"/>
        <w:rPr>
          <w:sz w:val="24"/>
          <w:szCs w:val="24"/>
        </w:rPr>
      </w:pPr>
      <w:r>
        <w:rPr>
          <w:sz w:val="24"/>
          <w:szCs w:val="24"/>
        </w:rPr>
        <w:tab/>
      </w:r>
      <w:r>
        <w:rPr>
          <w:sz w:val="24"/>
          <w:szCs w:val="24"/>
        </w:rPr>
        <w:tab/>
      </w:r>
    </w:p>
    <w:p w:rsidR="000F1D36" w:rsidRDefault="000F1D36" w:rsidP="000F1D36">
      <w:pPr>
        <w:pStyle w:val="ListParagraph"/>
        <w:rPr>
          <w:sz w:val="24"/>
          <w:szCs w:val="24"/>
        </w:rPr>
      </w:pPr>
    </w:p>
    <w:p w:rsidR="000F1D36" w:rsidRPr="000F1D36" w:rsidRDefault="000F1D36" w:rsidP="000F1D36">
      <w:pPr>
        <w:pStyle w:val="ListParagraph"/>
        <w:ind w:left="2160"/>
        <w:rPr>
          <w:i/>
          <w:sz w:val="24"/>
          <w:szCs w:val="24"/>
        </w:rPr>
      </w:pPr>
      <w:r>
        <w:rPr>
          <w:i/>
          <w:sz w:val="24"/>
          <w:szCs w:val="24"/>
        </w:rPr>
        <w:t xml:space="preserve">     Figure 2</w:t>
      </w:r>
      <w:r>
        <w:rPr>
          <w:i/>
          <w:sz w:val="24"/>
          <w:szCs w:val="24"/>
        </w:rPr>
        <w:tab/>
      </w:r>
      <w:r>
        <w:rPr>
          <w:i/>
          <w:sz w:val="24"/>
          <w:szCs w:val="24"/>
        </w:rPr>
        <w:tab/>
      </w:r>
      <w:r>
        <w:rPr>
          <w:i/>
          <w:sz w:val="24"/>
          <w:szCs w:val="24"/>
        </w:rPr>
        <w:tab/>
      </w:r>
      <w:r>
        <w:rPr>
          <w:i/>
          <w:sz w:val="24"/>
          <w:szCs w:val="24"/>
        </w:rPr>
        <w:tab/>
      </w:r>
      <w:r>
        <w:rPr>
          <w:i/>
          <w:sz w:val="24"/>
          <w:szCs w:val="24"/>
        </w:rPr>
        <w:tab/>
        <w:t xml:space="preserve">      Figure 3</w:t>
      </w:r>
    </w:p>
    <w:p w:rsidR="000F1D36" w:rsidRDefault="000F1D36" w:rsidP="000F1D36">
      <w:pPr>
        <w:pStyle w:val="ListParagraph"/>
        <w:rPr>
          <w:sz w:val="24"/>
          <w:szCs w:val="24"/>
          <w:u w:val="single"/>
        </w:rPr>
      </w:pPr>
    </w:p>
    <w:p w:rsidR="00B51215" w:rsidRDefault="00B51215" w:rsidP="000F1D36">
      <w:pPr>
        <w:pStyle w:val="ListParagraph"/>
        <w:rPr>
          <w:sz w:val="24"/>
          <w:szCs w:val="24"/>
          <w:u w:val="single"/>
        </w:rPr>
      </w:pPr>
    </w:p>
    <w:p w:rsidR="00B51215" w:rsidRDefault="00B51215" w:rsidP="000F1D36">
      <w:pPr>
        <w:pStyle w:val="ListParagraph"/>
        <w:rPr>
          <w:sz w:val="24"/>
          <w:szCs w:val="24"/>
          <w:u w:val="single"/>
        </w:rPr>
      </w:pPr>
    </w:p>
    <w:p w:rsidR="00B51215" w:rsidRDefault="00B51215" w:rsidP="000F1D36">
      <w:pPr>
        <w:pStyle w:val="ListParagraph"/>
        <w:rPr>
          <w:sz w:val="24"/>
          <w:szCs w:val="24"/>
          <w:u w:val="single"/>
        </w:rPr>
      </w:pPr>
    </w:p>
    <w:p w:rsidR="00B51215" w:rsidRDefault="00B51215" w:rsidP="000F1D36">
      <w:pPr>
        <w:pStyle w:val="ListParagraph"/>
        <w:rPr>
          <w:sz w:val="24"/>
          <w:szCs w:val="24"/>
          <w:u w:val="single"/>
        </w:rPr>
      </w:pPr>
    </w:p>
    <w:p w:rsidR="00B51215" w:rsidRDefault="00B51215" w:rsidP="000F1D36">
      <w:pPr>
        <w:pStyle w:val="ListParagraph"/>
        <w:rPr>
          <w:sz w:val="24"/>
          <w:szCs w:val="24"/>
          <w:u w:val="single"/>
        </w:rPr>
      </w:pPr>
    </w:p>
    <w:p w:rsidR="002424AD" w:rsidRPr="002424AD" w:rsidRDefault="002E65FE" w:rsidP="005211A5">
      <w:pPr>
        <w:pStyle w:val="ListParagraph"/>
        <w:numPr>
          <w:ilvl w:val="0"/>
          <w:numId w:val="4"/>
        </w:numPr>
        <w:rPr>
          <w:sz w:val="24"/>
          <w:szCs w:val="24"/>
          <w:u w:val="single"/>
        </w:rPr>
      </w:pPr>
      <w:r>
        <w:rPr>
          <w:sz w:val="24"/>
          <w:szCs w:val="24"/>
          <w:u w:val="single"/>
        </w:rPr>
        <w:t>Bastion</w:t>
      </w:r>
      <w:r>
        <w:rPr>
          <w:sz w:val="24"/>
          <w:szCs w:val="24"/>
        </w:rPr>
        <w:t xml:space="preserve">: </w:t>
      </w:r>
      <w:r w:rsidR="009F5C8A">
        <w:rPr>
          <w:sz w:val="24"/>
          <w:szCs w:val="24"/>
        </w:rPr>
        <w:t>features a silent protagonist who fights his way through monster</w:t>
      </w:r>
      <w:r w:rsidR="00004D73">
        <w:rPr>
          <w:sz w:val="24"/>
          <w:szCs w:val="24"/>
        </w:rPr>
        <w:t xml:space="preserve"> in a real-time combat mechanic</w:t>
      </w:r>
      <w:r w:rsidR="00A668AE">
        <w:rPr>
          <w:sz w:val="24"/>
          <w:szCs w:val="24"/>
        </w:rPr>
        <w:t xml:space="preserve"> that is similar to </w:t>
      </w:r>
      <w:r w:rsidR="00E44C72">
        <w:rPr>
          <w:sz w:val="24"/>
          <w:szCs w:val="24"/>
        </w:rPr>
        <w:t>Second Soul</w:t>
      </w:r>
      <w:r w:rsidR="009F5C8A">
        <w:rPr>
          <w:sz w:val="24"/>
          <w:szCs w:val="24"/>
        </w:rPr>
        <w:t>.</w:t>
      </w:r>
      <w:r w:rsidR="00CC238D">
        <w:rPr>
          <w:sz w:val="24"/>
          <w:szCs w:val="24"/>
        </w:rPr>
        <w:t xml:space="preserve"> The game also has several levels o</w:t>
      </w:r>
      <w:r w:rsidR="00D11E0E">
        <w:rPr>
          <w:sz w:val="24"/>
          <w:szCs w:val="24"/>
        </w:rPr>
        <w:t>f varying difficulties and environments</w:t>
      </w:r>
      <w:r w:rsidR="00CC238D">
        <w:rPr>
          <w:sz w:val="24"/>
          <w:szCs w:val="24"/>
        </w:rPr>
        <w:t xml:space="preserve"> as the game progresses. </w:t>
      </w:r>
      <w:r w:rsidR="00506846">
        <w:rPr>
          <w:sz w:val="24"/>
          <w:szCs w:val="24"/>
        </w:rPr>
        <w:t xml:space="preserve">Instead of scavenging the world for Cores, </w:t>
      </w:r>
      <w:r w:rsidR="00E44C72">
        <w:rPr>
          <w:sz w:val="24"/>
          <w:szCs w:val="24"/>
        </w:rPr>
        <w:t>Second Soul</w:t>
      </w:r>
      <w:r w:rsidR="00506846">
        <w:rPr>
          <w:sz w:val="24"/>
          <w:szCs w:val="24"/>
        </w:rPr>
        <w:t xml:space="preserve"> encourages players to explore the world for hidden treasures that could provide better items and equipment to players. </w:t>
      </w:r>
    </w:p>
    <w:p w:rsidR="002424AD" w:rsidRDefault="000B2FD7" w:rsidP="002424AD">
      <w:pPr>
        <w:pStyle w:val="ListParagraph"/>
        <w:rPr>
          <w:sz w:val="24"/>
          <w:szCs w:val="24"/>
          <w:u w:val="single"/>
        </w:rPr>
      </w:pPr>
      <w:r>
        <w:rPr>
          <w:noProof/>
        </w:rPr>
        <w:pict>
          <v:shape id="_x0000_s1028" type="#_x0000_t75" style="position:absolute;left:0;text-align:left;margin-left:120pt;margin-top:1.1pt;width:231pt;height:130.3pt;z-index:-251649024;mso-position-horizontal-relative:text;mso-position-vertical-relative:text;mso-width-relative:page;mso-height-relative:page">
            <v:imagedata r:id="rId15" o:title="bastion"/>
          </v:shape>
        </w:pict>
      </w:r>
    </w:p>
    <w:p w:rsidR="002424AD" w:rsidRDefault="002424AD" w:rsidP="002424AD">
      <w:pPr>
        <w:pStyle w:val="ListParagraph"/>
        <w:rPr>
          <w:sz w:val="24"/>
          <w:szCs w:val="24"/>
          <w:u w:val="single"/>
        </w:rPr>
      </w:pPr>
    </w:p>
    <w:p w:rsidR="002424AD" w:rsidRDefault="002424AD" w:rsidP="002424AD">
      <w:pPr>
        <w:pStyle w:val="ListParagraph"/>
        <w:rPr>
          <w:sz w:val="24"/>
          <w:szCs w:val="24"/>
          <w:u w:val="single"/>
        </w:rPr>
      </w:pPr>
    </w:p>
    <w:p w:rsidR="002424AD" w:rsidRDefault="002424AD" w:rsidP="002424AD">
      <w:pPr>
        <w:pStyle w:val="ListParagraph"/>
        <w:rPr>
          <w:sz w:val="24"/>
          <w:szCs w:val="24"/>
          <w:u w:val="single"/>
        </w:rPr>
      </w:pPr>
    </w:p>
    <w:p w:rsidR="002424AD" w:rsidRDefault="002424AD" w:rsidP="002424AD">
      <w:pPr>
        <w:pStyle w:val="ListParagraph"/>
        <w:rPr>
          <w:sz w:val="24"/>
          <w:szCs w:val="24"/>
          <w:u w:val="single"/>
        </w:rPr>
      </w:pPr>
    </w:p>
    <w:p w:rsidR="002424AD" w:rsidRDefault="002424AD" w:rsidP="002424AD">
      <w:pPr>
        <w:pStyle w:val="ListParagraph"/>
        <w:rPr>
          <w:sz w:val="24"/>
          <w:szCs w:val="24"/>
          <w:u w:val="single"/>
        </w:rPr>
      </w:pPr>
    </w:p>
    <w:p w:rsidR="002424AD" w:rsidRDefault="002424AD" w:rsidP="002424AD">
      <w:pPr>
        <w:pStyle w:val="ListParagraph"/>
        <w:rPr>
          <w:sz w:val="24"/>
          <w:szCs w:val="24"/>
          <w:u w:val="single"/>
        </w:rPr>
      </w:pPr>
    </w:p>
    <w:p w:rsidR="002424AD" w:rsidRPr="003B2082" w:rsidRDefault="002424AD" w:rsidP="003B2082">
      <w:pPr>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424AD">
        <w:rPr>
          <w:i/>
          <w:sz w:val="24"/>
          <w:szCs w:val="24"/>
        </w:rPr>
        <w:t>Figure 4</w:t>
      </w:r>
    </w:p>
    <w:p w:rsidR="000F1D36" w:rsidRPr="000F1D36" w:rsidRDefault="009F5C8A" w:rsidP="005211A5">
      <w:pPr>
        <w:pStyle w:val="ListParagraph"/>
        <w:numPr>
          <w:ilvl w:val="0"/>
          <w:numId w:val="4"/>
        </w:numPr>
        <w:rPr>
          <w:sz w:val="24"/>
          <w:szCs w:val="24"/>
          <w:u w:val="single"/>
        </w:rPr>
      </w:pPr>
      <w:r>
        <w:rPr>
          <w:sz w:val="24"/>
          <w:szCs w:val="24"/>
        </w:rPr>
        <w:t xml:space="preserve"> </w:t>
      </w:r>
      <w:r w:rsidR="00664E47">
        <w:rPr>
          <w:sz w:val="24"/>
          <w:szCs w:val="24"/>
          <w:u w:val="single"/>
        </w:rPr>
        <w:t>Torchlight Series</w:t>
      </w:r>
      <w:r w:rsidR="00664E47">
        <w:rPr>
          <w:sz w:val="24"/>
          <w:szCs w:val="24"/>
        </w:rPr>
        <w:t xml:space="preserve">: </w:t>
      </w:r>
      <w:r w:rsidR="00067E84">
        <w:rPr>
          <w:sz w:val="24"/>
          <w:szCs w:val="24"/>
        </w:rPr>
        <w:t xml:space="preserve">is another action role-playing series that </w:t>
      </w:r>
      <w:r w:rsidR="002A013E">
        <w:rPr>
          <w:sz w:val="24"/>
          <w:szCs w:val="24"/>
        </w:rPr>
        <w:t>features several playable character classes and dungeons to explore for th</w:t>
      </w:r>
      <w:r w:rsidR="004B67BD">
        <w:rPr>
          <w:sz w:val="24"/>
          <w:szCs w:val="24"/>
        </w:rPr>
        <w:t>e players. In addition, it has</w:t>
      </w:r>
      <w:r w:rsidR="002A013E">
        <w:rPr>
          <w:sz w:val="24"/>
          <w:szCs w:val="24"/>
        </w:rPr>
        <w:t xml:space="preserve"> pet mechanic</w:t>
      </w:r>
      <w:r w:rsidR="004B67BD">
        <w:rPr>
          <w:sz w:val="24"/>
          <w:szCs w:val="24"/>
        </w:rPr>
        <w:t>s</w:t>
      </w:r>
      <w:r w:rsidR="002A013E">
        <w:rPr>
          <w:sz w:val="24"/>
          <w:szCs w:val="24"/>
        </w:rPr>
        <w:t xml:space="preserve"> similar to the two souls system of </w:t>
      </w:r>
      <w:r w:rsidR="00E44C72">
        <w:rPr>
          <w:sz w:val="24"/>
          <w:szCs w:val="24"/>
        </w:rPr>
        <w:t>Second Soul</w:t>
      </w:r>
      <w:r w:rsidR="002A013E">
        <w:rPr>
          <w:sz w:val="24"/>
          <w:szCs w:val="24"/>
        </w:rPr>
        <w:t xml:space="preserve">. </w:t>
      </w:r>
      <w:r w:rsidR="00706DAD">
        <w:rPr>
          <w:sz w:val="24"/>
          <w:szCs w:val="24"/>
        </w:rPr>
        <w:t>The pet system in the Torchlight series acts as a companion that supports the main player</w:t>
      </w:r>
      <w:r w:rsidR="003A1079">
        <w:rPr>
          <w:sz w:val="24"/>
          <w:szCs w:val="24"/>
        </w:rPr>
        <w:t>. The pets have the ability to carry items, wear equipment, and have different set of skills.</w:t>
      </w:r>
      <w:r w:rsidR="00814AFE">
        <w:rPr>
          <w:sz w:val="24"/>
          <w:szCs w:val="24"/>
        </w:rPr>
        <w:t xml:space="preserve"> </w:t>
      </w:r>
      <w:r w:rsidR="00E44C72">
        <w:rPr>
          <w:sz w:val="24"/>
          <w:szCs w:val="24"/>
        </w:rPr>
        <w:t>Second Soul</w:t>
      </w:r>
      <w:r w:rsidR="00814AFE">
        <w:rPr>
          <w:sz w:val="24"/>
          <w:szCs w:val="24"/>
        </w:rPr>
        <w:t xml:space="preserve"> also provides the same kind of companion system in a form of a second soul character</w:t>
      </w:r>
      <w:r w:rsidR="00370519">
        <w:rPr>
          <w:sz w:val="24"/>
          <w:szCs w:val="24"/>
        </w:rPr>
        <w:t xml:space="preserve">. The big difference is that the second soul character can </w:t>
      </w:r>
      <w:r w:rsidR="008C39A9">
        <w:rPr>
          <w:sz w:val="24"/>
          <w:szCs w:val="24"/>
        </w:rPr>
        <w:t xml:space="preserve">be </w:t>
      </w:r>
      <w:r w:rsidR="00370519">
        <w:rPr>
          <w:sz w:val="24"/>
          <w:szCs w:val="24"/>
        </w:rPr>
        <w:t>controlled by another player and acts as a half part that comprise the main protagonist</w:t>
      </w:r>
      <w:r w:rsidR="009A42E2">
        <w:rPr>
          <w:sz w:val="24"/>
          <w:szCs w:val="24"/>
        </w:rPr>
        <w:t xml:space="preserve"> rather than a companion</w:t>
      </w:r>
      <w:r w:rsidR="00814AFE">
        <w:rPr>
          <w:sz w:val="24"/>
          <w:szCs w:val="24"/>
        </w:rPr>
        <w:t xml:space="preserve">.  </w:t>
      </w:r>
    </w:p>
    <w:p w:rsidR="000F1D36" w:rsidRDefault="000B2FD7" w:rsidP="000F1D36">
      <w:pPr>
        <w:rPr>
          <w:sz w:val="24"/>
          <w:szCs w:val="24"/>
          <w:u w:val="single"/>
        </w:rPr>
      </w:pPr>
      <w:r>
        <w:rPr>
          <w:noProof/>
        </w:rPr>
        <w:pict>
          <v:shape id="_x0000_s1029" type="#_x0000_t75" style="position:absolute;margin-left:75pt;margin-top:6.3pt;width:326.7pt;height:179.1pt;z-index:-251646976;mso-position-horizontal-relative:text;mso-position-vertical-relative:text;mso-width-relative:page;mso-height-relative:page">
            <v:imagedata r:id="rId16" o:title="Torchlight2"/>
          </v:shape>
        </w:pict>
      </w:r>
    </w:p>
    <w:p w:rsidR="000F1D36" w:rsidRDefault="000F1D36" w:rsidP="000F1D36">
      <w:pPr>
        <w:rPr>
          <w:sz w:val="24"/>
          <w:szCs w:val="24"/>
          <w:u w:val="single"/>
        </w:rPr>
      </w:pPr>
    </w:p>
    <w:p w:rsidR="000F1D36" w:rsidRDefault="000F1D36" w:rsidP="000F1D36">
      <w:pPr>
        <w:rPr>
          <w:sz w:val="24"/>
          <w:szCs w:val="24"/>
          <w:u w:val="single"/>
        </w:rPr>
      </w:pPr>
    </w:p>
    <w:p w:rsidR="000F1D36" w:rsidRDefault="000F1D36" w:rsidP="000F1D36">
      <w:pPr>
        <w:rPr>
          <w:sz w:val="24"/>
          <w:szCs w:val="24"/>
          <w:u w:val="single"/>
        </w:rPr>
      </w:pPr>
    </w:p>
    <w:p w:rsidR="000F1D36" w:rsidRPr="000F1D36" w:rsidRDefault="000F1D36" w:rsidP="000F1D36">
      <w:pPr>
        <w:rPr>
          <w:sz w:val="24"/>
          <w:szCs w:val="24"/>
          <w:u w:val="single"/>
        </w:rPr>
      </w:pPr>
    </w:p>
    <w:p w:rsidR="003F519E" w:rsidRDefault="003F519E">
      <w:r>
        <w:tab/>
      </w:r>
      <w:r>
        <w:tab/>
      </w:r>
      <w:r>
        <w:tab/>
      </w:r>
      <w:r>
        <w:tab/>
      </w:r>
      <w:r>
        <w:tab/>
      </w:r>
      <w:r>
        <w:tab/>
      </w:r>
    </w:p>
    <w:p w:rsidR="003F519E" w:rsidRPr="003F519E" w:rsidRDefault="003F519E">
      <w:pPr>
        <w:rPr>
          <w:i/>
          <w:sz w:val="24"/>
          <w:szCs w:val="24"/>
        </w:rPr>
      </w:pPr>
      <w:r>
        <w:tab/>
      </w:r>
      <w:r>
        <w:tab/>
      </w:r>
      <w:r>
        <w:tab/>
      </w:r>
      <w:r>
        <w:tab/>
      </w:r>
      <w:r>
        <w:tab/>
      </w:r>
      <w:r>
        <w:tab/>
      </w:r>
      <w:r>
        <w:rPr>
          <w:i/>
          <w:sz w:val="24"/>
          <w:szCs w:val="24"/>
        </w:rPr>
        <w:t>Figure 5</w:t>
      </w:r>
    </w:p>
    <w:p w:rsidR="00B51215" w:rsidRDefault="00B51215">
      <w:pPr>
        <w:pStyle w:val="Heading2"/>
      </w:pPr>
      <w:bookmarkStart w:id="14" w:name="_Toc391312738"/>
    </w:p>
    <w:p w:rsidR="005D62E0" w:rsidRDefault="00067E84">
      <w:pPr>
        <w:pStyle w:val="Heading2"/>
      </w:pPr>
      <w:r>
        <w:t>Action RPG Games</w:t>
      </w:r>
      <w:r w:rsidR="009B0D37">
        <w:t xml:space="preserve"> (Secondary Target Audience)</w:t>
      </w:r>
      <w:r w:rsidR="00542DBC">
        <w:t>:</w:t>
      </w:r>
      <w:bookmarkEnd w:id="14"/>
      <w:r w:rsidR="00542DBC">
        <w:t xml:space="preserve"> </w:t>
      </w:r>
    </w:p>
    <w:p w:rsidR="005D62E0" w:rsidRPr="005A0B21" w:rsidRDefault="000B2FD7" w:rsidP="005A0B21">
      <w:pPr>
        <w:pStyle w:val="ListParagraph"/>
        <w:numPr>
          <w:ilvl w:val="0"/>
          <w:numId w:val="4"/>
        </w:numPr>
        <w:rPr>
          <w:sz w:val="24"/>
          <w:szCs w:val="24"/>
        </w:rPr>
      </w:pPr>
      <w:r>
        <w:rPr>
          <w:noProof/>
          <w:u w:val="single"/>
        </w:rPr>
        <w:pict>
          <v:shape id="_x0000_s1030" type="#_x0000_t75" style="position:absolute;left:0;text-align:left;margin-left:75.45pt;margin-top:71.3pt;width:314.25pt;height:176.55pt;z-index:-251644928;mso-position-horizontal-relative:text;mso-position-vertical-relative:text;mso-width-relative:page;mso-height-relative:page">
            <v:imagedata r:id="rId17" o:title="Dungeon-Siege-3"/>
          </v:shape>
        </w:pict>
      </w:r>
      <w:r w:rsidR="00DD51F5" w:rsidRPr="00B24ACE">
        <w:rPr>
          <w:sz w:val="24"/>
          <w:szCs w:val="24"/>
          <w:u w:val="single"/>
        </w:rPr>
        <w:t>Dungeon Siege Series</w:t>
      </w:r>
      <w:r w:rsidR="00DD51F5">
        <w:rPr>
          <w:sz w:val="24"/>
          <w:szCs w:val="24"/>
        </w:rPr>
        <w:t xml:space="preserve">: is an action role-playing game that features a mixture of pause-and-go tactical management and point-and-click action combat system. </w:t>
      </w:r>
      <w:r w:rsidR="00745F9B">
        <w:rPr>
          <w:sz w:val="24"/>
          <w:szCs w:val="24"/>
        </w:rPr>
        <w:t>Much of the combat takes place within open and closed environments (dungeons) similar to the concept of Second Soul.</w:t>
      </w:r>
      <w:r w:rsidR="00E44C72">
        <w:rPr>
          <w:sz w:val="24"/>
          <w:szCs w:val="24"/>
        </w:rPr>
        <w:t xml:space="preserve"> The game also features a companion system in the form of non-player characters and pets.</w:t>
      </w:r>
    </w:p>
    <w:p w:rsidR="005D62E0" w:rsidRDefault="005D62E0"/>
    <w:p w:rsidR="000C0944" w:rsidRDefault="000C0944"/>
    <w:p w:rsidR="000C0944" w:rsidRDefault="000C0944"/>
    <w:p w:rsidR="000C0944" w:rsidRDefault="000C0944"/>
    <w:p w:rsidR="000C0944" w:rsidRDefault="000C0944"/>
    <w:p w:rsidR="000C0944" w:rsidRDefault="000C0944">
      <w:pPr>
        <w:rPr>
          <w:i/>
          <w:sz w:val="24"/>
          <w:szCs w:val="24"/>
        </w:rPr>
      </w:pPr>
      <w:r>
        <w:tab/>
      </w:r>
      <w:r>
        <w:tab/>
      </w:r>
      <w:r>
        <w:tab/>
      </w:r>
      <w:r>
        <w:tab/>
      </w:r>
      <w:r>
        <w:tab/>
      </w:r>
      <w:r>
        <w:tab/>
      </w:r>
      <w:r w:rsidRPr="000C0944">
        <w:rPr>
          <w:i/>
          <w:sz w:val="24"/>
          <w:szCs w:val="24"/>
        </w:rPr>
        <w:t>Figure 6</w:t>
      </w:r>
    </w:p>
    <w:p w:rsidR="00FF71DD" w:rsidRDefault="00A14FBB" w:rsidP="00A14FBB">
      <w:pPr>
        <w:pStyle w:val="ListParagraph"/>
        <w:numPr>
          <w:ilvl w:val="0"/>
          <w:numId w:val="4"/>
        </w:numPr>
        <w:rPr>
          <w:sz w:val="24"/>
          <w:szCs w:val="24"/>
        </w:rPr>
      </w:pPr>
      <w:r>
        <w:rPr>
          <w:sz w:val="24"/>
          <w:szCs w:val="24"/>
          <w:u w:val="single"/>
        </w:rPr>
        <w:t>Neverwinter Nights Series</w:t>
      </w:r>
      <w:r>
        <w:rPr>
          <w:sz w:val="24"/>
          <w:szCs w:val="24"/>
        </w:rPr>
        <w:t>:</w:t>
      </w:r>
      <w:r w:rsidR="00AC7B1B">
        <w:rPr>
          <w:sz w:val="24"/>
          <w:szCs w:val="24"/>
        </w:rPr>
        <w:t xml:space="preserve"> is another action RPG game that features point-and-click action combat system with the ability to manipulate the game’s pace during combat. Like Second Soul, the game offers an extensive set of skills for players to choose from in combat. The battles also takes place in open or closed environment such as dungeons for players to explore.</w:t>
      </w:r>
    </w:p>
    <w:p w:rsidR="00FF71DD" w:rsidRDefault="000B2FD7" w:rsidP="00FF71DD">
      <w:pPr>
        <w:pStyle w:val="ListParagraph"/>
        <w:rPr>
          <w:sz w:val="24"/>
          <w:szCs w:val="24"/>
        </w:rPr>
      </w:pPr>
      <w:r>
        <w:rPr>
          <w:noProof/>
        </w:rPr>
        <w:pict>
          <v:shape id="_x0000_s1031" type="#_x0000_t75" style="position:absolute;left:0;text-align:left;margin-left:131.25pt;margin-top:4.65pt;width:210pt;height:167.85pt;z-index:-251642880;mso-position-horizontal-relative:text;mso-position-vertical-relative:text;mso-width-relative:page;mso-height-relative:page">
            <v:imagedata r:id="rId18" o:title="Neverwinter Nights"/>
          </v:shape>
        </w:pict>
      </w: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Default="00FF71DD" w:rsidP="00FF71DD">
      <w:pPr>
        <w:pStyle w:val="ListParagraph"/>
        <w:rPr>
          <w:sz w:val="24"/>
          <w:szCs w:val="24"/>
        </w:rPr>
      </w:pPr>
    </w:p>
    <w:p w:rsidR="00FF71DD" w:rsidRPr="00FF71DD" w:rsidRDefault="00FF71DD" w:rsidP="00FF71DD">
      <w:pPr>
        <w:pStyle w:val="ListParagraph"/>
        <w:rPr>
          <w:i/>
          <w:sz w:val="24"/>
          <w:szCs w:val="24"/>
        </w:rPr>
      </w:pPr>
      <w:r>
        <w:rPr>
          <w:sz w:val="24"/>
          <w:szCs w:val="24"/>
        </w:rPr>
        <w:tab/>
      </w:r>
      <w:r>
        <w:rPr>
          <w:sz w:val="24"/>
          <w:szCs w:val="24"/>
        </w:rPr>
        <w:tab/>
      </w:r>
      <w:r>
        <w:rPr>
          <w:sz w:val="24"/>
          <w:szCs w:val="24"/>
        </w:rPr>
        <w:tab/>
      </w:r>
      <w:r>
        <w:rPr>
          <w:sz w:val="24"/>
          <w:szCs w:val="24"/>
        </w:rPr>
        <w:tab/>
      </w:r>
      <w:r>
        <w:rPr>
          <w:sz w:val="24"/>
          <w:szCs w:val="24"/>
        </w:rPr>
        <w:tab/>
      </w:r>
      <w:r>
        <w:rPr>
          <w:i/>
          <w:sz w:val="24"/>
          <w:szCs w:val="24"/>
        </w:rPr>
        <w:t>Figure 7</w:t>
      </w:r>
    </w:p>
    <w:p w:rsidR="00FF71DD" w:rsidRDefault="00FF71DD" w:rsidP="00FF71DD">
      <w:pPr>
        <w:pStyle w:val="ListParagraph"/>
        <w:rPr>
          <w:sz w:val="24"/>
          <w:szCs w:val="24"/>
        </w:rPr>
      </w:pPr>
    </w:p>
    <w:p w:rsidR="00A14FBB" w:rsidRDefault="000B2FD7" w:rsidP="00A14FBB">
      <w:pPr>
        <w:pStyle w:val="ListParagraph"/>
        <w:numPr>
          <w:ilvl w:val="0"/>
          <w:numId w:val="4"/>
        </w:numPr>
        <w:rPr>
          <w:sz w:val="24"/>
          <w:szCs w:val="24"/>
        </w:rPr>
      </w:pPr>
      <w:r>
        <w:rPr>
          <w:noProof/>
        </w:rPr>
        <w:pict>
          <v:shape id="_x0000_s1032" type="#_x0000_t75" style="position:absolute;left:0;text-align:left;margin-left:116.25pt;margin-top:139.85pt;width:242.6pt;height:138.85pt;z-index:251675648;mso-position-horizontal-relative:text;mso-position-vertical-relative:text;mso-width-relative:page;mso-height-relative:page">
            <v:imagedata r:id="rId19" o:title="dragon age 2"/>
          </v:shape>
        </w:pict>
      </w:r>
      <w:r w:rsidR="00A14FBB">
        <w:rPr>
          <w:sz w:val="24"/>
          <w:szCs w:val="24"/>
          <w:u w:val="single"/>
        </w:rPr>
        <w:t>Dragon Age Series</w:t>
      </w:r>
      <w:r w:rsidR="00A14FBB">
        <w:rPr>
          <w:sz w:val="24"/>
          <w:szCs w:val="24"/>
        </w:rPr>
        <w:t>:</w:t>
      </w:r>
      <w:r w:rsidR="00095D04">
        <w:rPr>
          <w:sz w:val="24"/>
          <w:szCs w:val="24"/>
        </w:rPr>
        <w:t xml:space="preserve"> is a fantasy action RPG game that featur</w:t>
      </w:r>
      <w:r w:rsidR="00CF0630">
        <w:rPr>
          <w:sz w:val="24"/>
          <w:szCs w:val="24"/>
        </w:rPr>
        <w:t>es fast paced combat and pausing capabilities</w:t>
      </w:r>
      <w:r w:rsidR="00095D04">
        <w:rPr>
          <w:sz w:val="24"/>
          <w:szCs w:val="24"/>
        </w:rPr>
        <w:t xml:space="preserve"> to formulate strategies on the battlefield</w:t>
      </w:r>
      <w:r w:rsidR="00A36535">
        <w:rPr>
          <w:sz w:val="24"/>
          <w:szCs w:val="24"/>
        </w:rPr>
        <w:t xml:space="preserve">. </w:t>
      </w:r>
      <w:r w:rsidR="0030381F">
        <w:rPr>
          <w:sz w:val="24"/>
          <w:szCs w:val="24"/>
        </w:rPr>
        <w:t>The Dragon Age series possesses the same skill progression system like Second Soul, where the pl</w:t>
      </w:r>
      <w:r w:rsidR="00D967E0">
        <w:rPr>
          <w:sz w:val="24"/>
          <w:szCs w:val="24"/>
        </w:rPr>
        <w:t xml:space="preserve">ayers have the </w:t>
      </w:r>
      <w:r w:rsidR="00D967E0">
        <w:rPr>
          <w:sz w:val="24"/>
          <w:szCs w:val="24"/>
        </w:rPr>
        <w:lastRenderedPageBreak/>
        <w:t>option to unlock</w:t>
      </w:r>
      <w:r w:rsidR="00161C4C">
        <w:rPr>
          <w:sz w:val="24"/>
          <w:szCs w:val="24"/>
        </w:rPr>
        <w:t xml:space="preserve"> </w:t>
      </w:r>
      <w:r w:rsidR="0030381F">
        <w:rPr>
          <w:sz w:val="24"/>
          <w:szCs w:val="24"/>
        </w:rPr>
        <w:t xml:space="preserve">new </w:t>
      </w:r>
      <w:r w:rsidR="00161C4C">
        <w:rPr>
          <w:sz w:val="24"/>
          <w:szCs w:val="24"/>
        </w:rPr>
        <w:t xml:space="preserve">variety of </w:t>
      </w:r>
      <w:r w:rsidR="0030381F">
        <w:rPr>
          <w:sz w:val="24"/>
          <w:szCs w:val="24"/>
        </w:rPr>
        <w:t xml:space="preserve">skills of </w:t>
      </w:r>
      <w:r w:rsidR="006E259B">
        <w:rPr>
          <w:sz w:val="24"/>
          <w:szCs w:val="24"/>
        </w:rPr>
        <w:t>their choice upon levelling up. All the characters (main and companions)</w:t>
      </w:r>
      <w:r w:rsidR="00095D04">
        <w:rPr>
          <w:sz w:val="24"/>
          <w:szCs w:val="24"/>
        </w:rPr>
        <w:t xml:space="preserve"> </w:t>
      </w:r>
      <w:r w:rsidR="003B7106">
        <w:rPr>
          <w:sz w:val="24"/>
          <w:szCs w:val="24"/>
        </w:rPr>
        <w:t>in the game</w:t>
      </w:r>
      <w:r w:rsidR="006E259B">
        <w:rPr>
          <w:sz w:val="24"/>
          <w:szCs w:val="24"/>
        </w:rPr>
        <w:t xml:space="preserve"> has their own inventory system with different equipment </w:t>
      </w:r>
      <w:r w:rsidR="001824D4">
        <w:rPr>
          <w:sz w:val="24"/>
          <w:szCs w:val="24"/>
        </w:rPr>
        <w:t>requirements based on the class</w:t>
      </w:r>
      <w:r w:rsidR="005329E9">
        <w:rPr>
          <w:sz w:val="24"/>
          <w:szCs w:val="24"/>
        </w:rPr>
        <w:t xml:space="preserve"> in which the fans of the series would be familiar of in Second Soul</w:t>
      </w:r>
      <w:r w:rsidR="001824D4">
        <w:rPr>
          <w:sz w:val="24"/>
          <w:szCs w:val="24"/>
        </w:rPr>
        <w:t>.</w:t>
      </w:r>
      <w:r w:rsidR="00C71D1F">
        <w:rPr>
          <w:sz w:val="24"/>
          <w:szCs w:val="24"/>
        </w:rPr>
        <w:t xml:space="preserve"> The battles also take</w:t>
      </w:r>
      <w:r w:rsidR="00D552D6">
        <w:rPr>
          <w:sz w:val="24"/>
          <w:szCs w:val="24"/>
        </w:rPr>
        <w:t xml:space="preserve"> place in instances of open environment and </w:t>
      </w:r>
      <w:r w:rsidR="00B51215">
        <w:rPr>
          <w:noProof/>
          <w:lang w:val="en-CA" w:eastAsia="en-CA"/>
        </w:rPr>
        <w:drawing>
          <wp:anchor distT="0" distB="0" distL="114300" distR="114300" simplePos="0" relativeHeight="251676672" behindDoc="1" locked="0" layoutInCell="1" allowOverlap="1" wp14:anchorId="1463E4DD" wp14:editId="574FBD70">
            <wp:simplePos x="0" y="0"/>
            <wp:positionH relativeFrom="column">
              <wp:posOffset>419100</wp:posOffset>
            </wp:positionH>
            <wp:positionV relativeFrom="paragraph">
              <wp:posOffset>1276985</wp:posOffset>
            </wp:positionV>
            <wp:extent cx="5120640" cy="2901950"/>
            <wp:effectExtent l="0" t="0" r="3810" b="0"/>
            <wp:wrapTight wrapText="bothSides">
              <wp:wrapPolygon edited="0">
                <wp:start x="0" y="0"/>
                <wp:lineTo x="0" y="21411"/>
                <wp:lineTo x="21536" y="21411"/>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20640" cy="2901950"/>
                    </a:xfrm>
                    <a:prstGeom prst="rect">
                      <a:avLst/>
                    </a:prstGeom>
                  </pic:spPr>
                </pic:pic>
              </a:graphicData>
            </a:graphic>
            <wp14:sizeRelH relativeFrom="page">
              <wp14:pctWidth>0</wp14:pctWidth>
            </wp14:sizeRelH>
            <wp14:sizeRelV relativeFrom="page">
              <wp14:pctHeight>0</wp14:pctHeight>
            </wp14:sizeRelV>
          </wp:anchor>
        </w:drawing>
      </w:r>
      <w:r w:rsidR="00D552D6">
        <w:rPr>
          <w:sz w:val="24"/>
          <w:szCs w:val="24"/>
        </w:rPr>
        <w:t>dungeons.</w:t>
      </w:r>
    </w:p>
    <w:p w:rsidR="00D552D6" w:rsidRDefault="00D552D6" w:rsidP="00D552D6">
      <w:pPr>
        <w:rPr>
          <w:sz w:val="24"/>
          <w:szCs w:val="24"/>
        </w:rPr>
      </w:pPr>
    </w:p>
    <w:p w:rsidR="00D552D6" w:rsidRPr="00681C02" w:rsidRDefault="00681C02" w:rsidP="00681C02">
      <w:pPr>
        <w:ind w:left="4320"/>
        <w:rPr>
          <w:i/>
          <w:sz w:val="24"/>
          <w:szCs w:val="24"/>
        </w:rPr>
      </w:pPr>
      <w:r>
        <w:rPr>
          <w:i/>
          <w:sz w:val="24"/>
          <w:szCs w:val="24"/>
        </w:rPr>
        <w:t>Figure 8</w:t>
      </w:r>
    </w:p>
    <w:p w:rsidR="00D552D6" w:rsidRDefault="00D552D6" w:rsidP="00D552D6">
      <w:pPr>
        <w:rPr>
          <w:sz w:val="24"/>
          <w:szCs w:val="24"/>
        </w:rPr>
      </w:pPr>
    </w:p>
    <w:p w:rsidR="00D552D6" w:rsidRPr="00D552D6" w:rsidRDefault="00D552D6" w:rsidP="00D552D6">
      <w:pPr>
        <w:rPr>
          <w:sz w:val="24"/>
          <w:szCs w:val="24"/>
        </w:rPr>
      </w:pPr>
    </w:p>
    <w:sectPr w:rsidR="00D552D6" w:rsidRPr="00D552D6" w:rsidSect="00E12798">
      <w:pgSz w:w="12240" w:h="15840" w:code="1"/>
      <w:pgMar w:top="1080" w:right="1440" w:bottom="108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FD7" w:rsidRDefault="000B2FD7">
      <w:pPr>
        <w:spacing w:after="0" w:line="240" w:lineRule="auto"/>
      </w:pPr>
      <w:r>
        <w:separator/>
      </w:r>
    </w:p>
  </w:endnote>
  <w:endnote w:type="continuationSeparator" w:id="0">
    <w:p w:rsidR="000B2FD7" w:rsidRDefault="000B2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7799181"/>
      <w:docPartObj>
        <w:docPartGallery w:val="Page Numbers (Bottom of Page)"/>
        <w:docPartUnique/>
      </w:docPartObj>
    </w:sdtPr>
    <w:sdtEndPr>
      <w:rPr>
        <w:noProof/>
      </w:rPr>
    </w:sdtEndPr>
    <w:sdtContent>
      <w:p w:rsidR="00E12798" w:rsidRDefault="00E12798">
        <w:pPr>
          <w:pStyle w:val="Footer"/>
          <w:jc w:val="right"/>
        </w:pPr>
        <w:r w:rsidRPr="00DE199B">
          <w:rPr>
            <w:caps w:val="0"/>
          </w:rPr>
          <w:fldChar w:fldCharType="begin"/>
        </w:r>
        <w:r w:rsidRPr="00DE199B">
          <w:rPr>
            <w:caps w:val="0"/>
          </w:rPr>
          <w:instrText xml:space="preserve"> PAGE   \* MERGEFORMAT </w:instrText>
        </w:r>
        <w:r w:rsidRPr="00DE199B">
          <w:rPr>
            <w:caps w:val="0"/>
          </w:rPr>
          <w:fldChar w:fldCharType="separate"/>
        </w:r>
        <w:r w:rsidR="009971B1">
          <w:rPr>
            <w:caps w:val="0"/>
            <w:noProof/>
          </w:rPr>
          <w:t>1</w:t>
        </w:r>
        <w:r w:rsidRPr="00DE199B">
          <w:rPr>
            <w:caps w:val="0"/>
            <w:noProof/>
          </w:rPr>
          <w:fldChar w:fldCharType="end"/>
        </w:r>
      </w:p>
    </w:sdtContent>
  </w:sdt>
  <w:p w:rsidR="003070EB" w:rsidRDefault="003070EB" w:rsidP="00E1279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FD7" w:rsidRDefault="000B2FD7">
      <w:pPr>
        <w:spacing w:after="0" w:line="240" w:lineRule="auto"/>
      </w:pPr>
      <w:r>
        <w:separator/>
      </w:r>
    </w:p>
  </w:footnote>
  <w:footnote w:type="continuationSeparator" w:id="0">
    <w:p w:rsidR="000B2FD7" w:rsidRDefault="000B2F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5665B4"/>
    <w:multiLevelType w:val="hybridMultilevel"/>
    <w:tmpl w:val="E104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2029DE"/>
    <w:multiLevelType w:val="hybridMultilevel"/>
    <w:tmpl w:val="A4E08E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3E0DDF"/>
    <w:multiLevelType w:val="hybridMultilevel"/>
    <w:tmpl w:val="CF0C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58242F"/>
    <w:multiLevelType w:val="hybridMultilevel"/>
    <w:tmpl w:val="901854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6FA1"/>
    <w:rsid w:val="00000C26"/>
    <w:rsid w:val="00004D73"/>
    <w:rsid w:val="0002082E"/>
    <w:rsid w:val="00021143"/>
    <w:rsid w:val="0002251B"/>
    <w:rsid w:val="00051765"/>
    <w:rsid w:val="00053BBA"/>
    <w:rsid w:val="00054C66"/>
    <w:rsid w:val="0006716A"/>
    <w:rsid w:val="00067E84"/>
    <w:rsid w:val="00074789"/>
    <w:rsid w:val="0008741F"/>
    <w:rsid w:val="00087D5F"/>
    <w:rsid w:val="0009022E"/>
    <w:rsid w:val="00095C81"/>
    <w:rsid w:val="00095D04"/>
    <w:rsid w:val="0009687F"/>
    <w:rsid w:val="000A05DB"/>
    <w:rsid w:val="000B2FD7"/>
    <w:rsid w:val="000C0944"/>
    <w:rsid w:val="000C1942"/>
    <w:rsid w:val="000C77B2"/>
    <w:rsid w:val="000C786C"/>
    <w:rsid w:val="000D3423"/>
    <w:rsid w:val="000D7750"/>
    <w:rsid w:val="000E3AB9"/>
    <w:rsid w:val="000E3E94"/>
    <w:rsid w:val="000E6F51"/>
    <w:rsid w:val="000F1D36"/>
    <w:rsid w:val="000F7E96"/>
    <w:rsid w:val="00103604"/>
    <w:rsid w:val="00112C68"/>
    <w:rsid w:val="001202F0"/>
    <w:rsid w:val="00123CB0"/>
    <w:rsid w:val="00132C21"/>
    <w:rsid w:val="0015482C"/>
    <w:rsid w:val="00160DAF"/>
    <w:rsid w:val="00161C4C"/>
    <w:rsid w:val="001625F1"/>
    <w:rsid w:val="001824D4"/>
    <w:rsid w:val="001847B5"/>
    <w:rsid w:val="001966B9"/>
    <w:rsid w:val="001B1238"/>
    <w:rsid w:val="001B35E0"/>
    <w:rsid w:val="001B5282"/>
    <w:rsid w:val="001D51D4"/>
    <w:rsid w:val="00223502"/>
    <w:rsid w:val="00227E18"/>
    <w:rsid w:val="00234DFD"/>
    <w:rsid w:val="002414D4"/>
    <w:rsid w:val="002424AD"/>
    <w:rsid w:val="00243F48"/>
    <w:rsid w:val="00245850"/>
    <w:rsid w:val="00256595"/>
    <w:rsid w:val="00256B62"/>
    <w:rsid w:val="00257850"/>
    <w:rsid w:val="00271A60"/>
    <w:rsid w:val="00275144"/>
    <w:rsid w:val="002759E7"/>
    <w:rsid w:val="0029391C"/>
    <w:rsid w:val="00296260"/>
    <w:rsid w:val="002A013E"/>
    <w:rsid w:val="002A0A2A"/>
    <w:rsid w:val="002A478D"/>
    <w:rsid w:val="002E65FE"/>
    <w:rsid w:val="002F4812"/>
    <w:rsid w:val="0030381F"/>
    <w:rsid w:val="003070EB"/>
    <w:rsid w:val="003150A7"/>
    <w:rsid w:val="00327C4F"/>
    <w:rsid w:val="00342270"/>
    <w:rsid w:val="00344298"/>
    <w:rsid w:val="00344A5C"/>
    <w:rsid w:val="00352457"/>
    <w:rsid w:val="00370519"/>
    <w:rsid w:val="00376A12"/>
    <w:rsid w:val="00392611"/>
    <w:rsid w:val="003A1079"/>
    <w:rsid w:val="003A29D6"/>
    <w:rsid w:val="003A7E76"/>
    <w:rsid w:val="003B2082"/>
    <w:rsid w:val="003B6F05"/>
    <w:rsid w:val="003B7106"/>
    <w:rsid w:val="003C224F"/>
    <w:rsid w:val="003C2749"/>
    <w:rsid w:val="003F0A76"/>
    <w:rsid w:val="003F3C87"/>
    <w:rsid w:val="003F519E"/>
    <w:rsid w:val="00411C96"/>
    <w:rsid w:val="00415C6C"/>
    <w:rsid w:val="004209CA"/>
    <w:rsid w:val="00424096"/>
    <w:rsid w:val="00427B70"/>
    <w:rsid w:val="00444332"/>
    <w:rsid w:val="004606EC"/>
    <w:rsid w:val="00470E15"/>
    <w:rsid w:val="004716C0"/>
    <w:rsid w:val="00477990"/>
    <w:rsid w:val="00483FCA"/>
    <w:rsid w:val="004A4DED"/>
    <w:rsid w:val="004B67BD"/>
    <w:rsid w:val="004D52F3"/>
    <w:rsid w:val="00503C5B"/>
    <w:rsid w:val="00506846"/>
    <w:rsid w:val="00513640"/>
    <w:rsid w:val="00516E4A"/>
    <w:rsid w:val="005211A5"/>
    <w:rsid w:val="0053253C"/>
    <w:rsid w:val="005329E9"/>
    <w:rsid w:val="00542DBC"/>
    <w:rsid w:val="005625E7"/>
    <w:rsid w:val="005815D5"/>
    <w:rsid w:val="005A005F"/>
    <w:rsid w:val="005A0B21"/>
    <w:rsid w:val="005A18CF"/>
    <w:rsid w:val="005D62E0"/>
    <w:rsid w:val="005E451C"/>
    <w:rsid w:val="005E6BDE"/>
    <w:rsid w:val="005E6C34"/>
    <w:rsid w:val="005E7EF6"/>
    <w:rsid w:val="005F0B06"/>
    <w:rsid w:val="005F6FA1"/>
    <w:rsid w:val="00606FFF"/>
    <w:rsid w:val="00626389"/>
    <w:rsid w:val="00636118"/>
    <w:rsid w:val="006365D2"/>
    <w:rsid w:val="00637C9C"/>
    <w:rsid w:val="00653B4A"/>
    <w:rsid w:val="006563AD"/>
    <w:rsid w:val="00660C7A"/>
    <w:rsid w:val="00661495"/>
    <w:rsid w:val="006628F0"/>
    <w:rsid w:val="006646F0"/>
    <w:rsid w:val="00664E47"/>
    <w:rsid w:val="0066757C"/>
    <w:rsid w:val="006800CF"/>
    <w:rsid w:val="00681C02"/>
    <w:rsid w:val="006865FD"/>
    <w:rsid w:val="006878DE"/>
    <w:rsid w:val="00696B4E"/>
    <w:rsid w:val="006A1671"/>
    <w:rsid w:val="006A200E"/>
    <w:rsid w:val="006A5FBA"/>
    <w:rsid w:val="006A6E60"/>
    <w:rsid w:val="006A7C19"/>
    <w:rsid w:val="006B00E7"/>
    <w:rsid w:val="006B0797"/>
    <w:rsid w:val="006B5A6A"/>
    <w:rsid w:val="006C0C93"/>
    <w:rsid w:val="006C7EB9"/>
    <w:rsid w:val="006D06D1"/>
    <w:rsid w:val="006D308D"/>
    <w:rsid w:val="006E259B"/>
    <w:rsid w:val="006E3DE0"/>
    <w:rsid w:val="006E7A53"/>
    <w:rsid w:val="006F08BB"/>
    <w:rsid w:val="007069CA"/>
    <w:rsid w:val="00706A39"/>
    <w:rsid w:val="00706DAD"/>
    <w:rsid w:val="0071131C"/>
    <w:rsid w:val="00732B67"/>
    <w:rsid w:val="00734E58"/>
    <w:rsid w:val="00744557"/>
    <w:rsid w:val="00745F22"/>
    <w:rsid w:val="00745F9B"/>
    <w:rsid w:val="00750A89"/>
    <w:rsid w:val="0075517D"/>
    <w:rsid w:val="007551E7"/>
    <w:rsid w:val="00775DCD"/>
    <w:rsid w:val="007763F2"/>
    <w:rsid w:val="00780564"/>
    <w:rsid w:val="0078486A"/>
    <w:rsid w:val="007A5FF6"/>
    <w:rsid w:val="007A6767"/>
    <w:rsid w:val="007A67E0"/>
    <w:rsid w:val="007B5DA1"/>
    <w:rsid w:val="007C781F"/>
    <w:rsid w:val="007D791C"/>
    <w:rsid w:val="007E1870"/>
    <w:rsid w:val="007E241C"/>
    <w:rsid w:val="007E4232"/>
    <w:rsid w:val="0080367C"/>
    <w:rsid w:val="008116C2"/>
    <w:rsid w:val="00811DCB"/>
    <w:rsid w:val="0081321A"/>
    <w:rsid w:val="00814AFE"/>
    <w:rsid w:val="0081799E"/>
    <w:rsid w:val="00842687"/>
    <w:rsid w:val="00855BE6"/>
    <w:rsid w:val="0088333F"/>
    <w:rsid w:val="00890A8C"/>
    <w:rsid w:val="00891A0F"/>
    <w:rsid w:val="008A5CE0"/>
    <w:rsid w:val="008C39A9"/>
    <w:rsid w:val="008E111E"/>
    <w:rsid w:val="008E15B1"/>
    <w:rsid w:val="00902682"/>
    <w:rsid w:val="009047FA"/>
    <w:rsid w:val="00917046"/>
    <w:rsid w:val="0091745C"/>
    <w:rsid w:val="00920670"/>
    <w:rsid w:val="00926435"/>
    <w:rsid w:val="00926E28"/>
    <w:rsid w:val="0092724F"/>
    <w:rsid w:val="00936537"/>
    <w:rsid w:val="00957E2A"/>
    <w:rsid w:val="00990757"/>
    <w:rsid w:val="00994C70"/>
    <w:rsid w:val="009971B1"/>
    <w:rsid w:val="009A42E2"/>
    <w:rsid w:val="009B0D37"/>
    <w:rsid w:val="009B190A"/>
    <w:rsid w:val="009B50A3"/>
    <w:rsid w:val="009C772C"/>
    <w:rsid w:val="009D1F16"/>
    <w:rsid w:val="009E1C18"/>
    <w:rsid w:val="009F4241"/>
    <w:rsid w:val="009F5C8A"/>
    <w:rsid w:val="009F76B1"/>
    <w:rsid w:val="00A02F69"/>
    <w:rsid w:val="00A14FBB"/>
    <w:rsid w:val="00A30CD4"/>
    <w:rsid w:val="00A36535"/>
    <w:rsid w:val="00A43808"/>
    <w:rsid w:val="00A4686E"/>
    <w:rsid w:val="00A50335"/>
    <w:rsid w:val="00A5498B"/>
    <w:rsid w:val="00A607EB"/>
    <w:rsid w:val="00A668AE"/>
    <w:rsid w:val="00A81BAC"/>
    <w:rsid w:val="00A837F2"/>
    <w:rsid w:val="00A83E50"/>
    <w:rsid w:val="00A85199"/>
    <w:rsid w:val="00A92FBB"/>
    <w:rsid w:val="00A9430E"/>
    <w:rsid w:val="00AA74BA"/>
    <w:rsid w:val="00AA791D"/>
    <w:rsid w:val="00AB2C16"/>
    <w:rsid w:val="00AC7B1B"/>
    <w:rsid w:val="00AD3AB4"/>
    <w:rsid w:val="00AE7162"/>
    <w:rsid w:val="00AF49BB"/>
    <w:rsid w:val="00AF7184"/>
    <w:rsid w:val="00B005D0"/>
    <w:rsid w:val="00B04392"/>
    <w:rsid w:val="00B24ACE"/>
    <w:rsid w:val="00B25569"/>
    <w:rsid w:val="00B274BA"/>
    <w:rsid w:val="00B351C7"/>
    <w:rsid w:val="00B51215"/>
    <w:rsid w:val="00B52C36"/>
    <w:rsid w:val="00B556F5"/>
    <w:rsid w:val="00B75AAF"/>
    <w:rsid w:val="00B80D6F"/>
    <w:rsid w:val="00B92948"/>
    <w:rsid w:val="00BA2757"/>
    <w:rsid w:val="00BC3C25"/>
    <w:rsid w:val="00BE2E04"/>
    <w:rsid w:val="00BF1778"/>
    <w:rsid w:val="00BF7634"/>
    <w:rsid w:val="00C03BB4"/>
    <w:rsid w:val="00C067BC"/>
    <w:rsid w:val="00C30057"/>
    <w:rsid w:val="00C4638A"/>
    <w:rsid w:val="00C518D4"/>
    <w:rsid w:val="00C61C90"/>
    <w:rsid w:val="00C677F7"/>
    <w:rsid w:val="00C71D1F"/>
    <w:rsid w:val="00C74118"/>
    <w:rsid w:val="00C85C20"/>
    <w:rsid w:val="00C90FE5"/>
    <w:rsid w:val="00CB1F54"/>
    <w:rsid w:val="00CC238D"/>
    <w:rsid w:val="00CD1E33"/>
    <w:rsid w:val="00CD3473"/>
    <w:rsid w:val="00CD7766"/>
    <w:rsid w:val="00CE5B74"/>
    <w:rsid w:val="00CF0630"/>
    <w:rsid w:val="00CF734D"/>
    <w:rsid w:val="00D11E0E"/>
    <w:rsid w:val="00D161F4"/>
    <w:rsid w:val="00D21735"/>
    <w:rsid w:val="00D24B31"/>
    <w:rsid w:val="00D250A5"/>
    <w:rsid w:val="00D31A1B"/>
    <w:rsid w:val="00D35C46"/>
    <w:rsid w:val="00D42BDE"/>
    <w:rsid w:val="00D54324"/>
    <w:rsid w:val="00D552D6"/>
    <w:rsid w:val="00D623E6"/>
    <w:rsid w:val="00D643B3"/>
    <w:rsid w:val="00D65D7C"/>
    <w:rsid w:val="00D9467D"/>
    <w:rsid w:val="00D967E0"/>
    <w:rsid w:val="00DA6D02"/>
    <w:rsid w:val="00DB2D67"/>
    <w:rsid w:val="00DD435B"/>
    <w:rsid w:val="00DD51F5"/>
    <w:rsid w:val="00DD55B3"/>
    <w:rsid w:val="00DE199B"/>
    <w:rsid w:val="00DE59EB"/>
    <w:rsid w:val="00DF3E00"/>
    <w:rsid w:val="00E12798"/>
    <w:rsid w:val="00E128E2"/>
    <w:rsid w:val="00E22B2B"/>
    <w:rsid w:val="00E41866"/>
    <w:rsid w:val="00E44C72"/>
    <w:rsid w:val="00E44E0C"/>
    <w:rsid w:val="00E57C6C"/>
    <w:rsid w:val="00E61B45"/>
    <w:rsid w:val="00E71DCC"/>
    <w:rsid w:val="00E825FB"/>
    <w:rsid w:val="00E87DE8"/>
    <w:rsid w:val="00E900B9"/>
    <w:rsid w:val="00ED735D"/>
    <w:rsid w:val="00EE6669"/>
    <w:rsid w:val="00EF0388"/>
    <w:rsid w:val="00EF12A0"/>
    <w:rsid w:val="00EF15FE"/>
    <w:rsid w:val="00F10FE6"/>
    <w:rsid w:val="00F20426"/>
    <w:rsid w:val="00F33966"/>
    <w:rsid w:val="00F404E4"/>
    <w:rsid w:val="00F40653"/>
    <w:rsid w:val="00F52543"/>
    <w:rsid w:val="00F571D4"/>
    <w:rsid w:val="00F832FA"/>
    <w:rsid w:val="00FA46E4"/>
    <w:rsid w:val="00FB0C07"/>
    <w:rsid w:val="00FC3332"/>
    <w:rsid w:val="00FD5A75"/>
    <w:rsid w:val="00FF0781"/>
    <w:rsid w:val="00FF3DC0"/>
    <w:rsid w:val="00FF71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rsid w:val="00542DBC"/>
    <w:pPr>
      <w:tabs>
        <w:tab w:val="right" w:leader="dot" w:pos="9350"/>
      </w:tabs>
      <w:spacing w:after="100" w:line="360" w:lineRule="auto"/>
      <w:ind w:left="720" w:right="3240"/>
    </w:pPr>
    <w:rPr>
      <w:noProof/>
      <w:color w:val="404040" w:themeColor="text1" w:themeTint="BF"/>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5211A5"/>
    <w:pPr>
      <w:ind w:left="720"/>
      <w:contextualSpacing/>
    </w:pPr>
  </w:style>
  <w:style w:type="paragraph" w:styleId="BalloonText">
    <w:name w:val="Balloon Text"/>
    <w:basedOn w:val="Normal"/>
    <w:link w:val="BalloonTextChar"/>
    <w:uiPriority w:val="99"/>
    <w:semiHidden/>
    <w:unhideWhenUsed/>
    <w:rsid w:val="007E42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232"/>
    <w:rPr>
      <w:rFonts w:ascii="Tahoma" w:hAnsi="Tahoma" w:cs="Tahoma"/>
      <w:sz w:val="16"/>
      <w:szCs w:val="16"/>
    </w:rPr>
  </w:style>
  <w:style w:type="character" w:styleId="LineNumber">
    <w:name w:val="line number"/>
    <w:basedOn w:val="DefaultParagraphFont"/>
    <w:uiPriority w:val="99"/>
    <w:semiHidden/>
    <w:unhideWhenUsed/>
    <w:rsid w:val="00054C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rsid w:val="00542DBC"/>
    <w:pPr>
      <w:tabs>
        <w:tab w:val="right" w:leader="dot" w:pos="9350"/>
      </w:tabs>
      <w:spacing w:after="100" w:line="360" w:lineRule="auto"/>
      <w:ind w:left="720" w:right="3240"/>
    </w:pPr>
    <w:rPr>
      <w:noProof/>
      <w:color w:val="404040" w:themeColor="text1" w:themeTint="BF"/>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5211A5"/>
    <w:pPr>
      <w:ind w:left="720"/>
      <w:contextualSpacing/>
    </w:pPr>
  </w:style>
  <w:style w:type="paragraph" w:styleId="BalloonText">
    <w:name w:val="Balloon Text"/>
    <w:basedOn w:val="Normal"/>
    <w:link w:val="BalloonTextChar"/>
    <w:uiPriority w:val="99"/>
    <w:semiHidden/>
    <w:unhideWhenUsed/>
    <w:rsid w:val="007E42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232"/>
    <w:rPr>
      <w:rFonts w:ascii="Tahoma" w:hAnsi="Tahoma" w:cs="Tahoma"/>
      <w:sz w:val="16"/>
      <w:szCs w:val="16"/>
    </w:rPr>
  </w:style>
  <w:style w:type="character" w:styleId="LineNumber">
    <w:name w:val="line number"/>
    <w:basedOn w:val="DefaultParagraphFont"/>
    <w:uiPriority w:val="99"/>
    <w:semiHidden/>
    <w:unhideWhenUsed/>
    <w:rsid w:val="00054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0515822">
      <w:bodyDiv w:val="1"/>
      <w:marLeft w:val="0"/>
      <w:marRight w:val="0"/>
      <w:marTop w:val="0"/>
      <w:marBottom w:val="0"/>
      <w:divBdr>
        <w:top w:val="none" w:sz="0" w:space="0" w:color="auto"/>
        <w:left w:val="none" w:sz="0" w:space="0" w:color="auto"/>
        <w:bottom w:val="none" w:sz="0" w:space="0" w:color="auto"/>
        <w:right w:val="none" w:sz="0" w:space="0" w:color="auto"/>
      </w:divBdr>
      <w:divsChild>
        <w:div w:id="306009706">
          <w:marLeft w:val="0"/>
          <w:marRight w:val="0"/>
          <w:marTop w:val="0"/>
          <w:marBottom w:val="0"/>
          <w:divBdr>
            <w:top w:val="none" w:sz="0" w:space="0" w:color="auto"/>
            <w:left w:val="none" w:sz="0" w:space="0" w:color="auto"/>
            <w:bottom w:val="none" w:sz="0" w:space="0" w:color="auto"/>
            <w:right w:val="none" w:sz="0" w:space="0" w:color="auto"/>
          </w:divBdr>
        </w:div>
      </w:divsChild>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62040896">
      <w:bodyDiv w:val="1"/>
      <w:marLeft w:val="0"/>
      <w:marRight w:val="0"/>
      <w:marTop w:val="0"/>
      <w:marBottom w:val="0"/>
      <w:divBdr>
        <w:top w:val="none" w:sz="0" w:space="0" w:color="auto"/>
        <w:left w:val="none" w:sz="0" w:space="0" w:color="auto"/>
        <w:bottom w:val="none" w:sz="0" w:space="0" w:color="auto"/>
        <w:right w:val="none" w:sz="0" w:space="0" w:color="auto"/>
      </w:divBdr>
      <w:divsChild>
        <w:div w:id="163671690">
          <w:marLeft w:val="0"/>
          <w:marRight w:val="0"/>
          <w:marTop w:val="0"/>
          <w:marBottom w:val="0"/>
          <w:divBdr>
            <w:top w:val="none" w:sz="0" w:space="0" w:color="auto"/>
            <w:left w:val="none" w:sz="0" w:space="0" w:color="auto"/>
            <w:bottom w:val="none" w:sz="0" w:space="0" w:color="auto"/>
            <w:right w:val="none" w:sz="0" w:space="0" w:color="auto"/>
          </w:divBdr>
        </w:div>
      </w:divsChild>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smos316\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397E"/>
    <w:rsid w:val="000A562E"/>
    <w:rsid w:val="0051397E"/>
    <w:rsid w:val="00590650"/>
    <w:rsid w:val="005F5C84"/>
    <w:rsid w:val="006B4EB4"/>
    <w:rsid w:val="00B21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FC32C6A7D464E96AD6133E0582EE3F6">
    <w:name w:val="AFC32C6A7D464E96AD6133E0582EE3F6"/>
  </w:style>
  <w:style w:type="paragraph" w:customStyle="1" w:styleId="CC3F83781F4D49DEB0D58FC665A0054B">
    <w:name w:val="CC3F83781F4D49DEB0D58FC665A0054B"/>
  </w:style>
  <w:style w:type="paragraph" w:customStyle="1" w:styleId="5F259FA3BA6C46239F8CF138831B4E9F">
    <w:name w:val="5F259FA3BA6C46239F8CF138831B4E9F"/>
  </w:style>
  <w:style w:type="paragraph" w:customStyle="1" w:styleId="26262B505C9D4D6A99F55595E44B97E5">
    <w:name w:val="26262B505C9D4D6A99F55595E44B97E5"/>
  </w:style>
  <w:style w:type="paragraph" w:customStyle="1" w:styleId="3BEDBEA0A3C54A9E87118AE72AFB47AB">
    <w:name w:val="3BEDBEA0A3C54A9E87118AE72AFB47AB"/>
  </w:style>
  <w:style w:type="paragraph" w:customStyle="1" w:styleId="9FA930A3D1714097B113ABDB18C898FC">
    <w:name w:val="9FA930A3D1714097B113ABDB18C898FC"/>
  </w:style>
  <w:style w:type="paragraph" w:customStyle="1" w:styleId="DA56CB26A5A6451FA5D60093750E2FBB">
    <w:name w:val="DA56CB26A5A6451FA5D60093750E2FBB"/>
  </w:style>
  <w:style w:type="paragraph" w:customStyle="1" w:styleId="E723324EBFAD4376AACDC18E3631A47B">
    <w:name w:val="E723324EBFAD4376AACDC18E3631A47B"/>
  </w:style>
  <w:style w:type="paragraph" w:customStyle="1" w:styleId="48A84794B0B94128B95F756B28B18C45">
    <w:name w:val="48A84794B0B94128B95F756B28B18C45"/>
  </w:style>
  <w:style w:type="paragraph" w:customStyle="1" w:styleId="2904945E329648F08968198ED3032166">
    <w:name w:val="2904945E329648F08968198ED3032166"/>
  </w:style>
  <w:style w:type="paragraph" w:customStyle="1" w:styleId="9C4877911211467FA3088B10CE10E237">
    <w:name w:val="9C4877911211467FA3088B10CE10E237"/>
    <w:rsid w:val="0051397E"/>
  </w:style>
  <w:style w:type="paragraph" w:customStyle="1" w:styleId="DDD82BD60BEF46FDAA372439A3DD7439">
    <w:name w:val="DDD82BD60BEF46FDAA372439A3DD7439"/>
    <w:rsid w:val="0051397E"/>
  </w:style>
  <w:style w:type="paragraph" w:customStyle="1" w:styleId="1F1B41C0681340E88209854685BA9343">
    <w:name w:val="1F1B41C0681340E88209854685BA9343"/>
    <w:rsid w:val="006B4EB4"/>
    <w:pPr>
      <w:spacing w:after="200" w:line="276" w:lineRule="auto"/>
    </w:pPr>
    <w:rPr>
      <w:lang w:val="en-CA" w:eastAsia="en-CA"/>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FC32C6A7D464E96AD6133E0582EE3F6">
    <w:name w:val="AFC32C6A7D464E96AD6133E0582EE3F6"/>
  </w:style>
  <w:style w:type="paragraph" w:customStyle="1" w:styleId="CC3F83781F4D49DEB0D58FC665A0054B">
    <w:name w:val="CC3F83781F4D49DEB0D58FC665A0054B"/>
  </w:style>
  <w:style w:type="paragraph" w:customStyle="1" w:styleId="5F259FA3BA6C46239F8CF138831B4E9F">
    <w:name w:val="5F259FA3BA6C46239F8CF138831B4E9F"/>
  </w:style>
  <w:style w:type="paragraph" w:customStyle="1" w:styleId="26262B505C9D4D6A99F55595E44B97E5">
    <w:name w:val="26262B505C9D4D6A99F55595E44B97E5"/>
  </w:style>
  <w:style w:type="paragraph" w:customStyle="1" w:styleId="3BEDBEA0A3C54A9E87118AE72AFB47AB">
    <w:name w:val="3BEDBEA0A3C54A9E87118AE72AFB47AB"/>
  </w:style>
  <w:style w:type="paragraph" w:customStyle="1" w:styleId="9FA930A3D1714097B113ABDB18C898FC">
    <w:name w:val="9FA930A3D1714097B113ABDB18C898FC"/>
  </w:style>
  <w:style w:type="paragraph" w:customStyle="1" w:styleId="DA56CB26A5A6451FA5D60093750E2FBB">
    <w:name w:val="DA56CB26A5A6451FA5D60093750E2FBB"/>
  </w:style>
  <w:style w:type="paragraph" w:customStyle="1" w:styleId="E723324EBFAD4376AACDC18E3631A47B">
    <w:name w:val="E723324EBFAD4376AACDC18E3631A47B"/>
  </w:style>
  <w:style w:type="paragraph" w:customStyle="1" w:styleId="48A84794B0B94128B95F756B28B18C45">
    <w:name w:val="48A84794B0B94128B95F756B28B18C45"/>
  </w:style>
  <w:style w:type="paragraph" w:customStyle="1" w:styleId="2904945E329648F08968198ED3032166">
    <w:name w:val="2904945E329648F08968198ED3032166"/>
  </w:style>
  <w:style w:type="paragraph" w:customStyle="1" w:styleId="9C4877911211467FA3088B10CE10E237">
    <w:name w:val="9C4877911211467FA3088B10CE10E237"/>
    <w:rsid w:val="0051397E"/>
  </w:style>
  <w:style w:type="paragraph" w:customStyle="1" w:styleId="DDD82BD60BEF46FDAA372439A3DD7439">
    <w:name w:val="DDD82BD60BEF46FDAA372439A3DD7439"/>
    <w:rsid w:val="0051397E"/>
  </w:style>
  <w:style w:type="paragraph" w:customStyle="1" w:styleId="1F1B41C0681340E88209854685BA9343">
    <w:name w:val="1F1B41C0681340E88209854685BA9343"/>
    <w:rsid w:val="006B4EB4"/>
    <w:pPr>
      <w:spacing w:after="200" w:line="276" w:lineRule="auto"/>
    </w:pPr>
    <w:rPr>
      <w:lang w:val="en-CA"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2014-06-27T00:00:00</PublishDate>
  <Abstract/>
  <CompanyAddress>Team Members:
Emmanuel Tsapekis
Marouen Lamiri
Nicolas Chausseau
Guillaume Fortin
Dan Magariu</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2C788C0-575B-4036-91D1-ED612CC04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0</TotalTime>
  <Pages>11</Pages>
  <Words>2040</Words>
  <Characters>11632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Target Audience [Second Soul]</vt:lpstr>
    </vt:vector>
  </TitlesOfParts>
  <Company/>
  <LinksUpToDate>false</LinksUpToDate>
  <CharactersWithSpaces>13645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Document -Second Soul</dc:title>
  <dc:subject>Concordia University – Second Soul - Capstone Team 5</dc:subject>
  <dc:creator>cosmos316</dc:creator>
  <cp:lastModifiedBy>E-man</cp:lastModifiedBy>
  <cp:revision>2</cp:revision>
  <cp:lastPrinted>2014-06-24T01:10:00Z</cp:lastPrinted>
  <dcterms:created xsi:type="dcterms:W3CDTF">2014-10-02T22:01:00Z</dcterms:created>
  <dcterms:modified xsi:type="dcterms:W3CDTF">2014-10-02T22:01:00Z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